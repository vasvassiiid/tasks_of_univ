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52" w:rsidRPr="00A13D52" w:rsidRDefault="00A13D52" w:rsidP="00A13D5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A13D52">
        <w:rPr>
          <w:rFonts w:ascii="Arial" w:eastAsia="Times New Roman" w:hAnsi="Arial" w:cs="Arial"/>
          <w:b/>
          <w:sz w:val="32"/>
          <w:szCs w:val="32"/>
          <w:lang w:eastAsia="ru-RU"/>
        </w:rPr>
        <w:t>Задача 1</w:t>
      </w:r>
    </w:p>
    <w:p w:rsidR="00087B26" w:rsidRPr="00A13D52" w:rsidRDefault="00087B26" w:rsidP="00087B26">
      <w:pPr>
        <w:rPr>
          <w:rFonts w:ascii="Arial" w:hAnsi="Arial" w:cs="Arial"/>
          <w:sz w:val="24"/>
          <w:szCs w:val="24"/>
        </w:rPr>
      </w:pPr>
    </w:p>
    <w:p w:rsidR="00087B26" w:rsidRPr="00A13D52" w:rsidRDefault="00087B26" w:rsidP="00087B26">
      <w:pPr>
        <w:pStyle w:val="20"/>
        <w:rPr>
          <w:rFonts w:ascii="Arial" w:hAnsi="Arial" w:cs="Arial"/>
          <w:sz w:val="24"/>
        </w:rPr>
      </w:pP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Будем называть </w:t>
      </w:r>
      <w:r w:rsidRPr="00A13D52">
        <w:rPr>
          <w:rFonts w:ascii="Arial" w:hAnsi="Arial" w:cs="Arial"/>
          <w:spacing w:val="26"/>
        </w:rPr>
        <w:t>соседями</w:t>
      </w:r>
      <w:r w:rsidRPr="00A13D52">
        <w:rPr>
          <w:rFonts w:ascii="Arial" w:hAnsi="Arial" w:cs="Arial"/>
        </w:rPr>
        <w:t xml:space="preserve"> элемента с индексами </w:t>
      </w:r>
      <w:r w:rsidRPr="00A13D52">
        <w:rPr>
          <w:rFonts w:ascii="Arial" w:hAnsi="Arial" w:cs="Arial"/>
          <w:i/>
        </w:rPr>
        <w:t>i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 некоторой матрицы такие элементы, индексы которых отличатся от</w:t>
      </w:r>
      <w:r w:rsidRPr="00A13D52">
        <w:rPr>
          <w:rFonts w:ascii="Arial" w:hAnsi="Arial" w:cs="Arial"/>
          <w:i/>
        </w:rPr>
        <w:t xml:space="preserve"> i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 не более чем на единицу. Для данной целочисленной матрицы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 xml:space="preserve"> (</w:t>
      </w:r>
      <w:proofErr w:type="spellStart"/>
      <w:r w:rsidRPr="00A13D52">
        <w:rPr>
          <w:rFonts w:ascii="Arial" w:hAnsi="Arial" w:cs="Arial"/>
          <w:i/>
          <w:lang w:val="en-US"/>
        </w:rPr>
        <w:t>a</w:t>
      </w:r>
      <w:r w:rsidRPr="00A13D52">
        <w:rPr>
          <w:rFonts w:ascii="Arial" w:hAnsi="Arial" w:cs="Arial"/>
          <w:i/>
          <w:vertAlign w:val="subscript"/>
          <w:lang w:val="en-US"/>
        </w:rPr>
        <w:t>ij</w:t>
      </w:r>
      <w:proofErr w:type="spellEnd"/>
      <w:r w:rsidRPr="00A13D52">
        <w:rPr>
          <w:rFonts w:ascii="Arial" w:hAnsi="Arial" w:cs="Arial"/>
        </w:rPr>
        <w:t xml:space="preserve">) размерности 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sym w:font="Symbol" w:char="F0B4"/>
      </w:r>
      <w:proofErr w:type="spellStart"/>
      <w:r w:rsidRPr="00A13D52">
        <w:rPr>
          <w:rFonts w:ascii="Arial" w:hAnsi="Arial" w:cs="Arial"/>
          <w:i/>
        </w:rPr>
        <w:t>m</w:t>
      </w:r>
      <w:proofErr w:type="spellEnd"/>
      <w:r w:rsidRPr="00A13D52">
        <w:rPr>
          <w:rFonts w:ascii="Arial" w:hAnsi="Arial" w:cs="Arial"/>
        </w:rPr>
        <w:t xml:space="preserve"> найти матрицу </w:t>
      </w:r>
      <w:r w:rsidRPr="00A13D52">
        <w:rPr>
          <w:rFonts w:ascii="Arial" w:hAnsi="Arial" w:cs="Arial"/>
          <w:i/>
        </w:rPr>
        <w:t>В</w:t>
      </w:r>
      <w:r w:rsidRPr="00A13D52">
        <w:rPr>
          <w:rFonts w:ascii="Arial" w:hAnsi="Arial" w:cs="Arial"/>
        </w:rPr>
        <w:t xml:space="preserve">, состоящую из нулей и единиц, элемент которой </w:t>
      </w:r>
      <w:proofErr w:type="spellStart"/>
      <w:r w:rsidRPr="00A13D52">
        <w:rPr>
          <w:rFonts w:ascii="Arial" w:hAnsi="Arial" w:cs="Arial"/>
          <w:i/>
          <w:lang w:val="en-US"/>
        </w:rPr>
        <w:t>b</w:t>
      </w:r>
      <w:r w:rsidRPr="00A13D52">
        <w:rPr>
          <w:rFonts w:ascii="Arial" w:hAnsi="Arial" w:cs="Arial"/>
          <w:i/>
          <w:vertAlign w:val="subscript"/>
          <w:lang w:val="en-US"/>
        </w:rPr>
        <w:t>ij</w:t>
      </w:r>
      <w:proofErr w:type="spellEnd"/>
      <w:r w:rsidRPr="00A13D52">
        <w:rPr>
          <w:rFonts w:ascii="Arial" w:hAnsi="Arial" w:cs="Arial"/>
        </w:rPr>
        <w:t xml:space="preserve"> равен единице, когда среди соседей </w:t>
      </w:r>
      <w:proofErr w:type="spellStart"/>
      <w:r w:rsidRPr="00A13D52">
        <w:rPr>
          <w:rFonts w:ascii="Arial" w:hAnsi="Arial" w:cs="Arial"/>
          <w:i/>
          <w:lang w:val="en-US"/>
        </w:rPr>
        <w:t>a</w:t>
      </w:r>
      <w:r w:rsidRPr="00A13D52">
        <w:rPr>
          <w:rFonts w:ascii="Arial" w:hAnsi="Arial" w:cs="Arial"/>
          <w:i/>
          <w:vertAlign w:val="subscript"/>
          <w:lang w:val="en-US"/>
        </w:rPr>
        <w:t>ij</w:t>
      </w:r>
      <w:proofErr w:type="spellEnd"/>
      <w:r w:rsidRPr="00A13D52">
        <w:rPr>
          <w:rFonts w:ascii="Arial" w:hAnsi="Arial" w:cs="Arial"/>
        </w:rPr>
        <w:t xml:space="preserve"> есть не менее двух совпадающих с </w:t>
      </w:r>
      <w:proofErr w:type="spellStart"/>
      <w:r w:rsidRPr="00A13D52">
        <w:rPr>
          <w:rFonts w:ascii="Arial" w:hAnsi="Arial" w:cs="Arial"/>
          <w:i/>
          <w:lang w:val="en-US"/>
        </w:rPr>
        <w:t>a</w:t>
      </w:r>
      <w:r w:rsidRPr="00A13D52">
        <w:rPr>
          <w:rFonts w:ascii="Arial" w:hAnsi="Arial" w:cs="Arial"/>
          <w:i/>
          <w:vertAlign w:val="subscript"/>
          <w:lang w:val="en-US"/>
        </w:rPr>
        <w:t>ij</w:t>
      </w:r>
      <w:proofErr w:type="spellEnd"/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Элемент матрицы назовем </w:t>
      </w:r>
      <w:proofErr w:type="spellStart"/>
      <w:r w:rsidRPr="00A13D52">
        <w:rPr>
          <w:rFonts w:ascii="Arial" w:hAnsi="Arial" w:cs="Arial"/>
          <w:spacing w:val="26"/>
        </w:rPr>
        <w:t>седловой</w:t>
      </w:r>
      <w:proofErr w:type="spellEnd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spacing w:val="26"/>
        </w:rPr>
        <w:t>точкой</w:t>
      </w:r>
      <w:r w:rsidRPr="00A13D52">
        <w:rPr>
          <w:rFonts w:ascii="Arial" w:hAnsi="Arial" w:cs="Arial"/>
        </w:rPr>
        <w:t xml:space="preserve">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 </w:t>
      </w:r>
      <w:r w:rsidRPr="00A13D52">
        <w:rPr>
          <w:rFonts w:ascii="Arial" w:hAnsi="Arial" w:cs="Arial"/>
          <w:i/>
          <w:lang w:val="en-US"/>
        </w:rPr>
        <w:t>N</w:t>
      </w:r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  <w:lang w:val="en-US"/>
        </w:rPr>
        <w:t>M</w:t>
      </w:r>
      <w:r w:rsidRPr="00A13D52">
        <w:rPr>
          <w:rFonts w:ascii="Arial" w:hAnsi="Arial" w:cs="Arial"/>
        </w:rPr>
        <w:t xml:space="preserve"> напечатать индексы всех ее </w:t>
      </w:r>
      <w:proofErr w:type="spellStart"/>
      <w:r w:rsidRPr="00A13D52">
        <w:rPr>
          <w:rFonts w:ascii="Arial" w:hAnsi="Arial" w:cs="Arial"/>
        </w:rPr>
        <w:t>седловых</w:t>
      </w:r>
      <w:proofErr w:type="spellEnd"/>
      <w:r w:rsidRPr="00A13D52">
        <w:rPr>
          <w:rFonts w:ascii="Arial" w:hAnsi="Arial" w:cs="Arial"/>
        </w:rPr>
        <w:t xml:space="preserve"> точек.</w:t>
      </w:r>
      <w:r w:rsidRPr="00A13D52">
        <w:rPr>
          <w:rFonts w:ascii="Arial" w:hAnsi="Arial" w:cs="Arial"/>
        </w:rPr>
        <w:br/>
      </w:r>
    </w:p>
    <w:p w:rsidR="00087B26" w:rsidRPr="00A13D52" w:rsidRDefault="00087B26" w:rsidP="00087B26">
      <w:pPr>
        <w:pStyle w:val="a1"/>
        <w:rPr>
          <w:rFonts w:ascii="Arial" w:hAnsi="Arial" w:cs="Arial"/>
          <w:b/>
        </w:rPr>
      </w:pPr>
      <w:r w:rsidRPr="00A13D52">
        <w:rPr>
          <w:rFonts w:ascii="Arial" w:hAnsi="Arial" w:cs="Arial"/>
          <w:b/>
        </w:rPr>
        <w:t>Выполнить следующие задания, используя процедуры и функции.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Для заданной вещественной матрицы определить, образуют ли ее элементы упорядоченную последовательность следующего вида:</w:t>
      </w:r>
    </w:p>
    <w:p w:rsidR="00087B26" w:rsidRPr="00A13D52" w:rsidRDefault="00087B26" w:rsidP="00087B26">
      <w:pPr>
        <w:pStyle w:val="a"/>
        <w:numPr>
          <w:ilvl w:val="0"/>
          <w:numId w:val="0"/>
        </w:numPr>
        <w:rPr>
          <w:rFonts w:ascii="Arial" w:hAnsi="Arial" w:cs="Arial"/>
        </w:rPr>
      </w:pPr>
      <w:r w:rsidRPr="00A13D52">
        <w:rPr>
          <w:rFonts w:ascii="Arial" w:hAnsi="Arial" w:cs="Arial"/>
        </w:rPr>
        <w:object w:dxaOrig="5221" w:dyaOrig="1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3pt;height:57.5pt" o:ole="" o:allowoverlap="f" fillcolor="window">
            <v:imagedata r:id="rId9" o:title=""/>
          </v:shape>
          <o:OLEObject Type="Embed" ProgID="PBrush" ShapeID="_x0000_i1025" DrawAspect="Content" ObjectID="_1661842490" r:id="rId10"/>
        </w:objec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В квадратной матрице определить количество строк </w:t>
      </w:r>
    </w:p>
    <w:p w:rsidR="00087B26" w:rsidRPr="00A13D52" w:rsidRDefault="00087B26" w:rsidP="00087B26">
      <w:pPr>
        <w:pStyle w:val="a"/>
        <w:numPr>
          <w:ilvl w:val="0"/>
          <w:numId w:val="0"/>
        </w:numPr>
        <w:ind w:left="566"/>
        <w:rPr>
          <w:rFonts w:ascii="Arial" w:hAnsi="Arial" w:cs="Arial"/>
        </w:rPr>
      </w:pPr>
      <w:r w:rsidRPr="00A13D52">
        <w:rPr>
          <w:rFonts w:ascii="Arial" w:hAnsi="Arial" w:cs="Arial"/>
          <w:lang w:val="en-US"/>
        </w:rPr>
        <w:t>a</w:t>
      </w:r>
      <w:r w:rsidRPr="00A13D52">
        <w:rPr>
          <w:rFonts w:ascii="Arial" w:hAnsi="Arial" w:cs="Arial"/>
        </w:rPr>
        <w:t xml:space="preserve">)   </w:t>
      </w:r>
      <w:proofErr w:type="gramStart"/>
      <w:r w:rsidRPr="00A13D52">
        <w:rPr>
          <w:rFonts w:ascii="Arial" w:hAnsi="Arial" w:cs="Arial"/>
        </w:rPr>
        <w:t>упорядоченных</w:t>
      </w:r>
      <w:proofErr w:type="gramEnd"/>
      <w:r w:rsidRPr="00A13D52">
        <w:rPr>
          <w:rFonts w:ascii="Arial" w:hAnsi="Arial" w:cs="Arial"/>
        </w:rPr>
        <w:t xml:space="preserve"> по возрастанию;</w:t>
      </w:r>
    </w:p>
    <w:p w:rsidR="00087B26" w:rsidRPr="00A13D52" w:rsidRDefault="00087B26" w:rsidP="00087B26">
      <w:pPr>
        <w:pStyle w:val="a"/>
        <w:numPr>
          <w:ilvl w:val="0"/>
          <w:numId w:val="0"/>
        </w:numPr>
        <w:ind w:left="566"/>
        <w:rPr>
          <w:rFonts w:ascii="Arial" w:hAnsi="Arial" w:cs="Arial"/>
        </w:rPr>
      </w:pPr>
      <w:r w:rsidRPr="00A13D52">
        <w:rPr>
          <w:rFonts w:ascii="Arial" w:hAnsi="Arial" w:cs="Arial"/>
          <w:lang w:val="en-US"/>
        </w:rPr>
        <w:t>b</w:t>
      </w:r>
      <w:r w:rsidRPr="00A13D52">
        <w:rPr>
          <w:rFonts w:ascii="Arial" w:hAnsi="Arial" w:cs="Arial"/>
        </w:rPr>
        <w:t xml:space="preserve">)   </w:t>
      </w:r>
      <w:proofErr w:type="gramStart"/>
      <w:r w:rsidRPr="00A13D52">
        <w:rPr>
          <w:rFonts w:ascii="Arial" w:hAnsi="Arial" w:cs="Arial"/>
        </w:rPr>
        <w:t>упорядоченных</w:t>
      </w:r>
      <w:proofErr w:type="gramEnd"/>
      <w:r w:rsidRPr="00A13D52">
        <w:rPr>
          <w:rFonts w:ascii="Arial" w:hAnsi="Arial" w:cs="Arial"/>
        </w:rPr>
        <w:t xml:space="preserve"> по убыванию;</w:t>
      </w:r>
    </w:p>
    <w:p w:rsidR="00087B26" w:rsidRPr="00A13D52" w:rsidRDefault="00087B26" w:rsidP="00087B26">
      <w:pPr>
        <w:pStyle w:val="a"/>
        <w:numPr>
          <w:ilvl w:val="0"/>
          <w:numId w:val="0"/>
        </w:numPr>
        <w:ind w:left="566"/>
        <w:rPr>
          <w:rFonts w:ascii="Arial" w:hAnsi="Arial" w:cs="Arial"/>
        </w:rPr>
      </w:pPr>
      <w:r w:rsidRPr="00A13D52">
        <w:rPr>
          <w:rFonts w:ascii="Arial" w:hAnsi="Arial" w:cs="Arial"/>
          <w:lang w:val="en-US"/>
        </w:rPr>
        <w:t>c</w:t>
      </w:r>
      <w:r w:rsidRPr="00A13D52">
        <w:rPr>
          <w:rFonts w:ascii="Arial" w:hAnsi="Arial" w:cs="Arial"/>
        </w:rPr>
        <w:t xml:space="preserve">)   </w:t>
      </w:r>
      <w:proofErr w:type="gramStart"/>
      <w:r w:rsidRPr="00A13D52">
        <w:rPr>
          <w:rFonts w:ascii="Arial" w:hAnsi="Arial" w:cs="Arial"/>
        </w:rPr>
        <w:t>состоящих</w:t>
      </w:r>
      <w:proofErr w:type="gramEnd"/>
      <w:r w:rsidRPr="00A13D52">
        <w:rPr>
          <w:rFonts w:ascii="Arial" w:hAnsi="Arial" w:cs="Arial"/>
        </w:rPr>
        <w:t xml:space="preserve"> из равных элементов;</w:t>
      </w:r>
    </w:p>
    <w:p w:rsidR="00087B26" w:rsidRPr="00A13D52" w:rsidRDefault="00087B26" w:rsidP="00087B26">
      <w:pPr>
        <w:pStyle w:val="a"/>
        <w:numPr>
          <w:ilvl w:val="0"/>
          <w:numId w:val="0"/>
        </w:numPr>
        <w:ind w:left="566"/>
        <w:rPr>
          <w:rFonts w:ascii="Arial" w:hAnsi="Arial" w:cs="Arial"/>
        </w:rPr>
      </w:pPr>
      <w:r w:rsidRPr="00A13D52">
        <w:rPr>
          <w:rFonts w:ascii="Arial" w:hAnsi="Arial" w:cs="Arial"/>
          <w:lang w:val="en-US"/>
        </w:rPr>
        <w:t>d</w:t>
      </w:r>
      <w:r w:rsidRPr="00A13D52">
        <w:rPr>
          <w:rFonts w:ascii="Arial" w:hAnsi="Arial" w:cs="Arial"/>
        </w:rPr>
        <w:t xml:space="preserve">)   </w:t>
      </w:r>
      <w:proofErr w:type="gramStart"/>
      <w:r w:rsidRPr="00A13D52">
        <w:rPr>
          <w:rFonts w:ascii="Arial" w:hAnsi="Arial" w:cs="Arial"/>
        </w:rPr>
        <w:t>неупорядоченных</w:t>
      </w:r>
      <w:proofErr w:type="gramEnd"/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1"/>
        <w:rPr>
          <w:rFonts w:ascii="Arial" w:hAnsi="Arial" w:cs="Arial"/>
        </w:rPr>
      </w:pPr>
      <w:r w:rsidRPr="00A13D52">
        <w:rPr>
          <w:rFonts w:ascii="Arial" w:hAnsi="Arial" w:cs="Arial"/>
        </w:rPr>
        <w:t>Использовать функцию, определяющую свойство каждой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Задано конечное множество имен жителей некоторого города, причем для каждого из жителей перечислены имена его детей. Жители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 xml:space="preserve"> и </w:t>
      </w:r>
      <w:r w:rsidRPr="00A13D52">
        <w:rPr>
          <w:rFonts w:ascii="Arial" w:hAnsi="Arial" w:cs="Arial"/>
          <w:i/>
        </w:rPr>
        <w:t>Б</w:t>
      </w:r>
      <w:r w:rsidRPr="00A13D52">
        <w:rPr>
          <w:rFonts w:ascii="Arial" w:hAnsi="Arial" w:cs="Arial"/>
        </w:rPr>
        <w:t xml:space="preserve"> называются родственниками, если:</w:t>
      </w:r>
    </w:p>
    <w:p w:rsidR="00087B26" w:rsidRPr="00A13D52" w:rsidRDefault="00087B26" w:rsidP="00087B26">
      <w:pPr>
        <w:pStyle w:val="20"/>
        <w:tabs>
          <w:tab w:val="clear" w:pos="680"/>
        </w:tabs>
        <w:ind w:left="360"/>
        <w:rPr>
          <w:rFonts w:ascii="Arial" w:hAnsi="Arial" w:cs="Arial"/>
          <w:sz w:val="24"/>
        </w:rPr>
      </w:pPr>
      <w:r w:rsidRPr="00A13D52">
        <w:rPr>
          <w:rFonts w:ascii="Arial" w:hAnsi="Arial" w:cs="Arial"/>
          <w:sz w:val="24"/>
        </w:rPr>
        <w:t>либо</w:t>
      </w:r>
      <w:proofErr w:type="gramStart"/>
      <w:r w:rsidRPr="00A13D52">
        <w:rPr>
          <w:rFonts w:ascii="Arial" w:hAnsi="Arial" w:cs="Arial"/>
          <w:sz w:val="24"/>
        </w:rPr>
        <w:t xml:space="preserve"> </w:t>
      </w:r>
      <w:r w:rsidRPr="00A13D52">
        <w:rPr>
          <w:rFonts w:ascii="Arial" w:hAnsi="Arial" w:cs="Arial"/>
          <w:i/>
          <w:sz w:val="24"/>
        </w:rPr>
        <w:t>А</w:t>
      </w:r>
      <w:proofErr w:type="gramEnd"/>
      <w:r w:rsidRPr="00A13D52">
        <w:rPr>
          <w:rFonts w:ascii="Arial" w:hAnsi="Arial" w:cs="Arial"/>
          <w:sz w:val="24"/>
        </w:rPr>
        <w:t xml:space="preserve"> — ребенок </w:t>
      </w:r>
      <w:r w:rsidRPr="00A13D52">
        <w:rPr>
          <w:rFonts w:ascii="Arial" w:hAnsi="Arial" w:cs="Arial"/>
          <w:i/>
          <w:sz w:val="24"/>
        </w:rPr>
        <w:t>Б</w:t>
      </w:r>
    </w:p>
    <w:p w:rsidR="00087B26" w:rsidRPr="00A13D52" w:rsidRDefault="00087B26" w:rsidP="00087B26">
      <w:pPr>
        <w:pStyle w:val="20"/>
        <w:tabs>
          <w:tab w:val="clear" w:pos="680"/>
        </w:tabs>
        <w:ind w:left="360"/>
        <w:rPr>
          <w:rFonts w:ascii="Arial" w:hAnsi="Arial" w:cs="Arial"/>
          <w:sz w:val="24"/>
        </w:rPr>
      </w:pPr>
      <w:r w:rsidRPr="00A13D52">
        <w:rPr>
          <w:rFonts w:ascii="Arial" w:hAnsi="Arial" w:cs="Arial"/>
          <w:sz w:val="24"/>
        </w:rPr>
        <w:t>либо</w:t>
      </w:r>
      <w:proofErr w:type="gramStart"/>
      <w:r w:rsidRPr="00A13D52">
        <w:rPr>
          <w:rFonts w:ascii="Arial" w:hAnsi="Arial" w:cs="Arial"/>
          <w:sz w:val="24"/>
        </w:rPr>
        <w:t xml:space="preserve"> </w:t>
      </w:r>
      <w:r w:rsidRPr="00A13D52">
        <w:rPr>
          <w:rFonts w:ascii="Arial" w:hAnsi="Arial" w:cs="Arial"/>
          <w:i/>
          <w:sz w:val="24"/>
        </w:rPr>
        <w:t>Б</w:t>
      </w:r>
      <w:proofErr w:type="gramEnd"/>
      <w:r w:rsidRPr="00A13D52">
        <w:rPr>
          <w:rFonts w:ascii="Arial" w:hAnsi="Arial" w:cs="Arial"/>
          <w:sz w:val="24"/>
        </w:rPr>
        <w:t xml:space="preserve"> — ребенок </w:t>
      </w:r>
      <w:r w:rsidRPr="00A13D52">
        <w:rPr>
          <w:rFonts w:ascii="Arial" w:hAnsi="Arial" w:cs="Arial"/>
          <w:i/>
          <w:sz w:val="24"/>
        </w:rPr>
        <w:t>А</w:t>
      </w:r>
    </w:p>
    <w:p w:rsidR="00087B26" w:rsidRPr="00A13D52" w:rsidRDefault="00087B26" w:rsidP="00087B26">
      <w:pPr>
        <w:pStyle w:val="20"/>
        <w:tabs>
          <w:tab w:val="clear" w:pos="680"/>
        </w:tabs>
        <w:ind w:left="360"/>
        <w:rPr>
          <w:rFonts w:ascii="Arial" w:hAnsi="Arial" w:cs="Arial"/>
          <w:sz w:val="24"/>
        </w:rPr>
      </w:pPr>
      <w:r w:rsidRPr="00A13D52">
        <w:rPr>
          <w:rFonts w:ascii="Arial" w:hAnsi="Arial" w:cs="Arial"/>
          <w:sz w:val="24"/>
        </w:rPr>
        <w:t>либо существует некий</w:t>
      </w:r>
      <w:proofErr w:type="gramStart"/>
      <w:r w:rsidRPr="00A13D52">
        <w:rPr>
          <w:rFonts w:ascii="Arial" w:hAnsi="Arial" w:cs="Arial"/>
          <w:sz w:val="24"/>
        </w:rPr>
        <w:t xml:space="preserve"> </w:t>
      </w:r>
      <w:r w:rsidRPr="00A13D52">
        <w:rPr>
          <w:rFonts w:ascii="Arial" w:hAnsi="Arial" w:cs="Arial"/>
          <w:i/>
          <w:sz w:val="24"/>
        </w:rPr>
        <w:t>В</w:t>
      </w:r>
      <w:proofErr w:type="gramEnd"/>
      <w:r w:rsidRPr="00A13D52">
        <w:rPr>
          <w:rFonts w:ascii="Arial" w:hAnsi="Arial" w:cs="Arial"/>
          <w:sz w:val="24"/>
        </w:rPr>
        <w:t xml:space="preserve"> такой, что </w:t>
      </w:r>
      <w:r w:rsidRPr="00A13D52">
        <w:rPr>
          <w:rFonts w:ascii="Arial" w:hAnsi="Arial" w:cs="Arial"/>
          <w:i/>
          <w:sz w:val="24"/>
        </w:rPr>
        <w:t>А</w:t>
      </w:r>
      <w:r w:rsidRPr="00A13D52">
        <w:rPr>
          <w:rFonts w:ascii="Arial" w:hAnsi="Arial" w:cs="Arial"/>
          <w:sz w:val="24"/>
        </w:rPr>
        <w:t xml:space="preserve"> является родственником </w:t>
      </w:r>
      <w:r w:rsidRPr="00A13D52">
        <w:rPr>
          <w:rFonts w:ascii="Arial" w:hAnsi="Arial" w:cs="Arial"/>
          <w:i/>
          <w:sz w:val="24"/>
        </w:rPr>
        <w:t>В</w:t>
      </w:r>
      <w:r w:rsidRPr="00A13D52">
        <w:rPr>
          <w:rFonts w:ascii="Arial" w:hAnsi="Arial" w:cs="Arial"/>
          <w:sz w:val="24"/>
        </w:rPr>
        <w:t xml:space="preserve">, а </w:t>
      </w:r>
      <w:r w:rsidRPr="00A13D52">
        <w:rPr>
          <w:rFonts w:ascii="Arial" w:hAnsi="Arial" w:cs="Arial"/>
          <w:i/>
          <w:sz w:val="24"/>
        </w:rPr>
        <w:t>В</w:t>
      </w:r>
      <w:r w:rsidRPr="00A13D52">
        <w:rPr>
          <w:rFonts w:ascii="Arial" w:hAnsi="Arial" w:cs="Arial"/>
          <w:sz w:val="24"/>
        </w:rPr>
        <w:t xml:space="preserve"> является родственником </w:t>
      </w:r>
      <w:r w:rsidRPr="00A13D52">
        <w:rPr>
          <w:rFonts w:ascii="Arial" w:hAnsi="Arial" w:cs="Arial"/>
          <w:i/>
          <w:sz w:val="24"/>
        </w:rPr>
        <w:t>Б</w:t>
      </w:r>
      <w:r w:rsidRPr="00A13D52">
        <w:rPr>
          <w:rFonts w:ascii="Arial" w:hAnsi="Arial" w:cs="Arial"/>
          <w:sz w:val="24"/>
        </w:rPr>
        <w:t>.</w:t>
      </w:r>
    </w:p>
    <w:p w:rsidR="00087B26" w:rsidRPr="00A13D52" w:rsidRDefault="00087B26" w:rsidP="00087B26">
      <w:pPr>
        <w:pStyle w:val="a1"/>
        <w:rPr>
          <w:rFonts w:ascii="Arial" w:hAnsi="Arial" w:cs="Arial"/>
        </w:rPr>
      </w:pPr>
      <w:r w:rsidRPr="00A13D52">
        <w:rPr>
          <w:rFonts w:ascii="Arial" w:hAnsi="Arial" w:cs="Arial"/>
        </w:rPr>
        <w:t>Перечислить все пары жителей города, которые являются родственниками.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В матрице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определить количество строк, элементы которой образуют арифметическую прогрессию. Использовать подпрограмму проверки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В заданной матрице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найти максимум из всех минимальных элементов матрицы по столбцам.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В заданной матрице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найти минимум всех сумм абсолютных величин элементов матрицы по столбцам. Для нахождения суммы абсолютных величин столбца использовать функцию.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Подсчитать количество строк матрицы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), элементы которых образуют монотонную последовательность. Для определения монотонности использовать процедуру.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lastRenderedPageBreak/>
        <w:t>Уплотнить матрицу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влево и вверх. Для выявления нулевых строк и столбцов и столбцов использовать подпрограмму.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Матрица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 просматривается сверху вниз про строкам. Найти скалярное произведение строки и столбца, </w:t>
      </w:r>
      <w:proofErr w:type="gramStart"/>
      <w:r w:rsidRPr="00A13D52">
        <w:rPr>
          <w:rFonts w:ascii="Arial" w:hAnsi="Arial" w:cs="Arial"/>
        </w:rPr>
        <w:t>соответствующих</w:t>
      </w:r>
      <w:proofErr w:type="gramEnd"/>
      <w:r w:rsidRPr="00A13D52">
        <w:rPr>
          <w:rFonts w:ascii="Arial" w:hAnsi="Arial" w:cs="Arial"/>
        </w:rPr>
        <w:t xml:space="preserve"> строке с первым найденным отрицательным элементом и последним нулевым.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Упорядочить строки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 по </w:t>
      </w:r>
      <w:proofErr w:type="spellStart"/>
      <w:r w:rsidRPr="00A13D52">
        <w:rPr>
          <w:rFonts w:ascii="Arial" w:hAnsi="Arial" w:cs="Arial"/>
        </w:rPr>
        <w:t>неубыванию</w:t>
      </w:r>
      <w:proofErr w:type="spellEnd"/>
      <w:r w:rsidRPr="00A13D52">
        <w:rPr>
          <w:rFonts w:ascii="Arial" w:hAnsi="Arial" w:cs="Arial"/>
        </w:rPr>
        <w:t xml:space="preserve"> суммы элементов строк.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Упорядочить строки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 по </w:t>
      </w:r>
      <w:proofErr w:type="spellStart"/>
      <w:r w:rsidRPr="00A13D52">
        <w:rPr>
          <w:rFonts w:ascii="Arial" w:hAnsi="Arial" w:cs="Arial"/>
        </w:rPr>
        <w:t>неубыванию</w:t>
      </w:r>
      <w:proofErr w:type="spellEnd"/>
      <w:r w:rsidRPr="00A13D52">
        <w:rPr>
          <w:rFonts w:ascii="Arial" w:hAnsi="Arial" w:cs="Arial"/>
        </w:rPr>
        <w:t xml:space="preserve"> их евклидовых норм.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Упорядочить строки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 по </w:t>
      </w:r>
      <w:proofErr w:type="spellStart"/>
      <w:r w:rsidRPr="00A13D52">
        <w:rPr>
          <w:rFonts w:ascii="Arial" w:hAnsi="Arial" w:cs="Arial"/>
        </w:rPr>
        <w:t>неубыванию</w:t>
      </w:r>
      <w:proofErr w:type="spellEnd"/>
      <w:r w:rsidRPr="00A13D52">
        <w:rPr>
          <w:rFonts w:ascii="Arial" w:hAnsi="Arial" w:cs="Arial"/>
        </w:rPr>
        <w:t xml:space="preserve"> количества их нечетных элементов.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Упорядочить строки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 по </w:t>
      </w:r>
      <w:proofErr w:type="spellStart"/>
      <w:r w:rsidRPr="00A13D52">
        <w:rPr>
          <w:rFonts w:ascii="Arial" w:hAnsi="Arial" w:cs="Arial"/>
        </w:rPr>
        <w:t>неубыванию</w:t>
      </w:r>
      <w:proofErr w:type="spellEnd"/>
      <w:r w:rsidRPr="00A13D52">
        <w:rPr>
          <w:rFonts w:ascii="Arial" w:hAnsi="Arial" w:cs="Arial"/>
        </w:rPr>
        <w:t xml:space="preserve"> сумм цифр элементов строк.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Проверить, есть ли в матрице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строки, не содержащие более двух отрицательных элементов.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Дана матрица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). Построить вектор, каждый элемент которого содержит наименьший по абсолютной величине элемент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Составить программу поиска минимального элемента, расположенного под главной диагональю, и максимального элемента, расположенного над главной диагональю заданной вещественной матрицы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sym w:font="Symbol" w:char="F0B4"/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Заполнить квадратную матрицу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следующим образом: элементы, расположенные на главной диагонали, принять равными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1; выше главной диагонали — сумме индексов; ниже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— их разности.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Заполнить квадратную матрицу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единицами и нулями в шахматном порядке, начиная с верхнего левого угла.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. Определить сумму элементов, кратных 3, и количество отрицательных элементов.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Определить, где больше четных элементов: выше или ниже главной диагонали.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квадратная целочисленная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Найти суммы элементов строк, имеющих четные элементы на главной диагонали.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Даны две квадратных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 и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). Определить сумму элементов, расположенных на главных диагоналях.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. Определить четные элементы, имеющие нечетную сумму индексов. Показать индексы этих элементов.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Найти суммы элементов тех строк, у которых элементы, расположенные на главной диагонали, равны нулю.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действительная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Найти максимальный элемент на главной диагонали и вывести строку, в которой он находится.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Найти номер столбца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К</w:t>
      </w:r>
      <w:proofErr w:type="gramEnd"/>
      <w:r w:rsidRPr="00A13D52">
        <w:rPr>
          <w:rFonts w:ascii="Arial" w:hAnsi="Arial" w:cs="Arial"/>
        </w:rPr>
        <w:t xml:space="preserve"> и строки </w:t>
      </w:r>
      <w:r w:rsidRPr="00A13D52">
        <w:rPr>
          <w:rFonts w:ascii="Arial" w:hAnsi="Arial" w:cs="Arial"/>
          <w:i/>
        </w:rPr>
        <w:t>L</w:t>
      </w:r>
      <w:r w:rsidRPr="00A13D52">
        <w:rPr>
          <w:rFonts w:ascii="Arial" w:hAnsi="Arial" w:cs="Arial"/>
        </w:rPr>
        <w:t xml:space="preserve"> с максимальным произведением. Сформировать вектор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В</w:t>
      </w:r>
      <w:proofErr w:type="gramEnd"/>
      <w:r w:rsidRPr="00A13D52">
        <w:rPr>
          <w:rFonts w:ascii="Arial" w:hAnsi="Arial" w:cs="Arial"/>
        </w:rPr>
        <w:t xml:space="preserve"> (2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), нечетные элементы которого равны сумме, а четные — разности элементов </w:t>
      </w:r>
      <w:r w:rsidRPr="00A13D52">
        <w:rPr>
          <w:rFonts w:ascii="Arial" w:hAnsi="Arial" w:cs="Arial"/>
          <w:i/>
        </w:rPr>
        <w:t>К</w:t>
      </w:r>
      <w:r w:rsidRPr="00A13D52">
        <w:rPr>
          <w:rFonts w:ascii="Arial" w:hAnsi="Arial" w:cs="Arial"/>
        </w:rPr>
        <w:t>-</w:t>
      </w:r>
      <w:proofErr w:type="spellStart"/>
      <w:r w:rsidRPr="00A13D52">
        <w:rPr>
          <w:rFonts w:ascii="Arial" w:hAnsi="Arial" w:cs="Arial"/>
        </w:rPr>
        <w:t>го</w:t>
      </w:r>
      <w:proofErr w:type="spellEnd"/>
      <w:r w:rsidRPr="00A13D52">
        <w:rPr>
          <w:rFonts w:ascii="Arial" w:hAnsi="Arial" w:cs="Arial"/>
        </w:rPr>
        <w:t xml:space="preserve"> столбца и </w:t>
      </w:r>
      <w:r w:rsidRPr="00A13D52">
        <w:rPr>
          <w:rFonts w:ascii="Arial" w:hAnsi="Arial" w:cs="Arial"/>
          <w:i/>
        </w:rPr>
        <w:t>L</w:t>
      </w:r>
      <w:r w:rsidRPr="00A13D52">
        <w:rPr>
          <w:rFonts w:ascii="Arial" w:hAnsi="Arial" w:cs="Arial"/>
        </w:rPr>
        <w:t>-й строки матрицы.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В матрице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 найти строку с максимальной суммой элементов и строку с минимальной суммой элементов. Далее сформировать вектор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2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), элементы которого чередовались бы с элементами максимальной и минимальной строк.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lastRenderedPageBreak/>
        <w:t xml:space="preserve">Дана действительная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. Требуется переставить строки матрицы по возрастанию первых элементов строк.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действительная квадратная матрица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. Требуется преобразовать матрицу: поэлементно вычесть последнюю строку из всех строк, </w:t>
      </w:r>
      <w:proofErr w:type="gramStart"/>
      <w:r w:rsidRPr="00A13D52">
        <w:rPr>
          <w:rFonts w:ascii="Arial" w:hAnsi="Arial" w:cs="Arial"/>
        </w:rPr>
        <w:t>кроме</w:t>
      </w:r>
      <w:proofErr w:type="gramEnd"/>
      <w:r w:rsidRPr="00A13D52">
        <w:rPr>
          <w:rFonts w:ascii="Arial" w:hAnsi="Arial" w:cs="Arial"/>
        </w:rPr>
        <w:t xml:space="preserve"> последней.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 Задана прямоугольная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). Найти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— номер строки с максимальной суммой элементов. Далее сформировать матрицу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), каждый элемент строки которой равнялся бы элементу соответствующей строки матрицы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 xml:space="preserve">, деленному на соответствующий элемент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-й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квадратная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). За один просмотр элементов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сформировать вектор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С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), каждый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-й элемент которого равен произведению элементов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-го столбца исходной матрицы, и вектор </w:t>
      </w:r>
      <w:r w:rsidRPr="00A13D52">
        <w:rPr>
          <w:rFonts w:ascii="Arial" w:hAnsi="Arial" w:cs="Arial"/>
          <w:i/>
        </w:rPr>
        <w:t>D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), каждый </w:t>
      </w:r>
      <w:r w:rsidRPr="00A13D52">
        <w:rPr>
          <w:rFonts w:ascii="Arial" w:hAnsi="Arial" w:cs="Arial"/>
          <w:i/>
        </w:rPr>
        <w:t>j</w:t>
      </w:r>
      <w:r w:rsidRPr="00A13D52">
        <w:rPr>
          <w:rFonts w:ascii="Arial" w:hAnsi="Arial" w:cs="Arial"/>
        </w:rPr>
        <w:t xml:space="preserve">-й элемент которого равен сумме соответствующей строки матрицы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). Найти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— номер столбца с максимальной суммой элементов и номер строки </w:t>
      </w:r>
      <w:r w:rsidRPr="00A13D52">
        <w:rPr>
          <w:rFonts w:ascii="Arial" w:hAnsi="Arial" w:cs="Arial"/>
          <w:i/>
        </w:rPr>
        <w:t>l</w:t>
      </w:r>
      <w:r w:rsidRPr="00A13D52">
        <w:rPr>
          <w:rFonts w:ascii="Arial" w:hAnsi="Arial" w:cs="Arial"/>
        </w:rPr>
        <w:t xml:space="preserve"> c минимальной суммой элементов, а также элемент с минимальным значением в матрице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 xml:space="preserve">. Далее сформировать вектор </w:t>
      </w:r>
      <w:proofErr w:type="gramStart"/>
      <w:r w:rsidRPr="00A13D52">
        <w:rPr>
          <w:rFonts w:ascii="Arial" w:hAnsi="Arial" w:cs="Arial"/>
          <w:i/>
        </w:rPr>
        <w:t>Р</w:t>
      </w:r>
      <w:proofErr w:type="gram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), каждый элемент которого равен разности соответствующих элементов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-столбца и </w:t>
      </w:r>
      <w:r w:rsidRPr="00A13D52">
        <w:rPr>
          <w:rFonts w:ascii="Arial" w:hAnsi="Arial" w:cs="Arial"/>
          <w:i/>
        </w:rPr>
        <w:t>l</w:t>
      </w:r>
      <w:r w:rsidRPr="00A13D52">
        <w:rPr>
          <w:rFonts w:ascii="Arial" w:hAnsi="Arial" w:cs="Arial"/>
          <w:i/>
        </w:rPr>
        <w:noBreakHyphen/>
      </w:r>
      <w:r w:rsidRPr="00A13D52">
        <w:rPr>
          <w:rFonts w:ascii="Arial" w:hAnsi="Arial" w:cs="Arial"/>
        </w:rPr>
        <w:t xml:space="preserve">строки, деленной на минимальный элемент матрицы 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"/>
        <w:spacing w:line="360" w:lineRule="auto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Задана квадратная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(5×</w:t>
      </w:r>
      <w:r w:rsidRPr="00A13D52">
        <w:rPr>
          <w:rFonts w:ascii="Arial" w:hAnsi="Arial" w:cs="Arial"/>
          <w:i/>
        </w:rPr>
        <w:t>5</w:t>
      </w:r>
      <w:r w:rsidRPr="00A13D52">
        <w:rPr>
          <w:rFonts w:ascii="Arial" w:hAnsi="Arial" w:cs="Arial"/>
        </w:rPr>
        <w:t xml:space="preserve">). Сформировать вектор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</w:rPr>
        <w:t xml:space="preserve">(5), каждый элемент которого равен наибольшему значению элементов соответствующей строки исходной матрицы. Вычислить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5</w:t>
      </w:r>
      <w:r w:rsidRPr="00A13D52">
        <w:rPr>
          <w:rFonts w:ascii="Arial" w:hAnsi="Arial" w:cs="Arial"/>
        </w:rPr>
        <w:t xml:space="preserve">+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4</w:t>
      </w:r>
      <w:r w:rsidRPr="00A13D52">
        <w:rPr>
          <w:rFonts w:ascii="Arial" w:hAnsi="Arial" w:cs="Arial"/>
        </w:rPr>
        <w:t xml:space="preserve">+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3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3</w:t>
      </w:r>
      <w:r w:rsidRPr="00A13D52">
        <w:rPr>
          <w:rFonts w:ascii="Arial" w:hAnsi="Arial" w:cs="Arial"/>
        </w:rPr>
        <w:t xml:space="preserve">+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4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+ 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5</w:t>
      </w:r>
      <w:r w:rsidRPr="00A13D52">
        <w:rPr>
          <w:rFonts w:ascii="Arial" w:hAnsi="Arial" w:cs="Arial"/>
          <w:i/>
          <w:lang w:val="en-US"/>
        </w:rPr>
        <w:t>x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В данной целочисленной квадратной матрице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 указать индексы всех элементов, имеющих наибольшее значение.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Даны две прямоугольные матрицы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 и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 xml:space="preserve">). Найти матрицу </w:t>
      </w:r>
      <w:r w:rsidRPr="00A13D52">
        <w:rPr>
          <w:rFonts w:ascii="Arial" w:hAnsi="Arial" w:cs="Arial"/>
          <w:i/>
        </w:rPr>
        <w:t>C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M</w:t>
      </w:r>
      <w:r w:rsidRPr="00A13D52">
        <w:rPr>
          <w:rFonts w:ascii="Arial" w:hAnsi="Arial" w:cs="Arial"/>
        </w:rPr>
        <w:t>), элементы которой равны сумме соответствующих элементов матриц</w:t>
      </w:r>
      <w:proofErr w:type="gramStart"/>
      <w:r w:rsidRPr="00A13D52">
        <w:rPr>
          <w:rFonts w:ascii="Arial" w:hAnsi="Arial" w:cs="Arial"/>
        </w:rPr>
        <w:t xml:space="preserve"> </w:t>
      </w:r>
      <w:r w:rsidRPr="00A13D52">
        <w:rPr>
          <w:rFonts w:ascii="Arial" w:hAnsi="Arial" w:cs="Arial"/>
          <w:i/>
        </w:rPr>
        <w:t>А</w:t>
      </w:r>
      <w:proofErr w:type="gramEnd"/>
      <w:r w:rsidRPr="00A13D52">
        <w:rPr>
          <w:rFonts w:ascii="Arial" w:hAnsi="Arial" w:cs="Arial"/>
        </w:rPr>
        <w:t xml:space="preserve"> и </w:t>
      </w:r>
      <w:r w:rsidRPr="00A13D52">
        <w:rPr>
          <w:rFonts w:ascii="Arial" w:hAnsi="Arial" w:cs="Arial"/>
          <w:i/>
        </w:rPr>
        <w:t>В</w:t>
      </w:r>
      <w:r w:rsidRPr="00A13D52">
        <w:rPr>
          <w:rFonts w:ascii="Arial" w:hAnsi="Arial" w:cs="Arial"/>
        </w:rPr>
        <w:t xml:space="preserve">, после чего произвести транспонирование полученной матрицы </w:t>
      </w:r>
      <w:r w:rsidRPr="00A13D52">
        <w:rPr>
          <w:rFonts w:ascii="Arial" w:hAnsi="Arial" w:cs="Arial"/>
          <w:i/>
        </w:rPr>
        <w:t>С</w:t>
      </w:r>
      <w:r w:rsidRPr="00A13D52">
        <w:rPr>
          <w:rFonts w:ascii="Arial" w:hAnsi="Arial" w:cs="Arial"/>
        </w:rPr>
        <w:t>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Дана квадратная матрица 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×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). За один просмотр найти строку с минимальной суммой элементов и строку с максимальной суммой элементов и образовать произведение этих строк.</w:t>
      </w: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:rsidR="00A13D52" w:rsidRPr="00A13D52" w:rsidRDefault="00A13D52" w:rsidP="00A13D52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b/>
          <w:sz w:val="32"/>
          <w:szCs w:val="32"/>
          <w:lang w:eastAsia="ru-RU"/>
        </w:rPr>
        <w:lastRenderedPageBreak/>
        <w:t xml:space="preserve">Задача </w:t>
      </w:r>
      <w:r>
        <w:rPr>
          <w:rFonts w:ascii="Arial" w:eastAsia="Times New Roman" w:hAnsi="Arial" w:cs="Arial"/>
          <w:b/>
          <w:sz w:val="32"/>
          <w:szCs w:val="32"/>
          <w:lang w:val="en-US" w:eastAsia="ru-RU"/>
        </w:rPr>
        <w:t>2</w:t>
      </w:r>
    </w:p>
    <w:p w:rsidR="00A13D52" w:rsidRPr="00A13D52" w:rsidRDefault="00A13D52" w:rsidP="00A13D52">
      <w:pPr>
        <w:pStyle w:val="a"/>
        <w:numPr>
          <w:ilvl w:val="0"/>
          <w:numId w:val="0"/>
        </w:numPr>
        <w:ind w:left="283"/>
        <w:rPr>
          <w:rFonts w:ascii="Arial" w:hAnsi="Arial" w:cs="Arial"/>
        </w:rPr>
      </w:pPr>
    </w:p>
    <w:p w:rsidR="00087B26" w:rsidRPr="00A13D52" w:rsidRDefault="00087B26" w:rsidP="00A13D52">
      <w:pPr>
        <w:pStyle w:val="a"/>
        <w:numPr>
          <w:ilvl w:val="0"/>
          <w:numId w:val="35"/>
        </w:numPr>
        <w:rPr>
          <w:rFonts w:ascii="Arial" w:hAnsi="Arial" w:cs="Arial"/>
        </w:rPr>
      </w:pPr>
      <w:r w:rsidRPr="00A13D52">
        <w:rPr>
          <w:rFonts w:ascii="Arial" w:hAnsi="Arial" w:cs="Arial"/>
        </w:rPr>
        <w:t>Дано целое число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 текстовый файл. Создать новый файл, содержащий все слова длины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из исходного файла (знаки препинания, расположенные в начале и в конце слов, не учитывать). Если исходный файл не содержит слов длины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, оставить результирующий файл пустым.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символ </w:t>
      </w:r>
      <w:r w:rsidRPr="00A13D52">
        <w:rPr>
          <w:rFonts w:ascii="Arial" w:hAnsi="Arial" w:cs="Arial"/>
          <w:i/>
        </w:rPr>
        <w:t>C</w:t>
      </w:r>
      <w:r w:rsidRPr="00A13D52">
        <w:rPr>
          <w:rFonts w:ascii="Arial" w:hAnsi="Arial" w:cs="Arial"/>
        </w:rPr>
        <w:t xml:space="preserve"> (прописная русская буква) и текстовый файл. Создать строковый файл, содержащий все слова из исходного файла, начинающиеся</w:t>
      </w:r>
      <w:proofErr w:type="gramStart"/>
      <w:r w:rsidRPr="00A13D52">
        <w:rPr>
          <w:rFonts w:ascii="Arial" w:hAnsi="Arial" w:cs="Arial"/>
          <w:vertAlign w:val="subscript"/>
        </w:rPr>
        <w:t>1</w:t>
      </w:r>
      <w:proofErr w:type="gramEnd"/>
      <w:r w:rsidRPr="00A13D52">
        <w:rPr>
          <w:rFonts w:ascii="Arial" w:hAnsi="Arial" w:cs="Arial"/>
        </w:rPr>
        <w:t>|оканчивающиеся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этой буквой (как прописной, так и строчной). Знаки препинания, расположенные в начале и в конце слов, не учитывать. Если исходный файл не содержит подходящих слов, оставить результирующий файл пустым.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Дано число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 текстовый файл. Удалить из файла абзац с номером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(абзацы отделяются друг от друга одной или несколькими пустыми строками и нумеруются от 1). Пустые строки, предшествующие и следующие за удаляемым абзацем, не удалять. Если абзац с данным номером отсутствует, то оставить файл без изменений.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Дано число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 текстовый файл. Удалить из файла абзац с номером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(абзацы выделяются с помощью красной строки (5 пробелов) и нумеруются от 1). Пустые строки между абзацами не учитывать и не удалять. Если абзац с данным номером отсутствует, то оставить файл без изменений.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 текстовый файл, каждая строка которого изображает целое число, дополненное слева и справа несколькими пробелами. Вывести сумму этих чисел и их количество.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файл, каждая строка которого изображает целое или вещественное число, дополненное слева и справа несколькими пробелами (вещественные числа имеют ненулевую дробную часть). Вывести сумму целых</w:t>
      </w:r>
      <w:proofErr w:type="gramStart"/>
      <w:r w:rsidRPr="00A13D52">
        <w:rPr>
          <w:rFonts w:ascii="Arial" w:hAnsi="Arial" w:cs="Arial"/>
          <w:vertAlign w:val="subscript"/>
        </w:rPr>
        <w:t>1</w:t>
      </w:r>
      <w:proofErr w:type="gramEnd"/>
      <w:r w:rsidRPr="00A13D52">
        <w:rPr>
          <w:rFonts w:ascii="Arial" w:hAnsi="Arial" w:cs="Arial"/>
        </w:rPr>
        <w:t>|вещественных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чисел и их количество.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 текстовый файл, каждая строка которого содержит изображения нескольких вещественных чисел, разделенных пробелами. Создать файл вещественных чисел, содержащий эти числа в том же порядке.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Даны два текстовых файла с именами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. Добавить в начало</w:t>
      </w:r>
      <w:proofErr w:type="gramStart"/>
      <w:r w:rsidRPr="00A13D52">
        <w:rPr>
          <w:rFonts w:ascii="Arial" w:hAnsi="Arial" w:cs="Arial"/>
          <w:vertAlign w:val="subscript"/>
        </w:rPr>
        <w:t>1</w:t>
      </w:r>
      <w:proofErr w:type="gramEnd"/>
      <w:r w:rsidRPr="00A13D52">
        <w:rPr>
          <w:rFonts w:ascii="Arial" w:hAnsi="Arial" w:cs="Arial"/>
        </w:rPr>
        <w:t>|конец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каждой строки файла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 соответствующую строку файла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. Если файл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короче файла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то оставшиеся строки файла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 не изменять.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 </w:t>
      </w:r>
      <w:proofErr w:type="spellStart"/>
      <w:r w:rsidRPr="00A13D52">
        <w:rPr>
          <w:rFonts w:ascii="Arial" w:hAnsi="Arial" w:cs="Arial"/>
          <w:i/>
        </w:rPr>
        <w:t>NameT</w:t>
      </w:r>
      <w:proofErr w:type="spellEnd"/>
      <w:r w:rsidRPr="00A13D52">
        <w:rPr>
          <w:rFonts w:ascii="Arial" w:hAnsi="Arial" w:cs="Arial"/>
        </w:rPr>
        <w:t xml:space="preserve"> и файл целых чисел </w:t>
      </w:r>
      <w:proofErr w:type="spellStart"/>
      <w:r w:rsidRPr="00A13D52">
        <w:rPr>
          <w:rFonts w:ascii="Arial" w:hAnsi="Arial" w:cs="Arial"/>
          <w:i/>
        </w:rPr>
        <w:t>NameN</w:t>
      </w:r>
      <w:proofErr w:type="spellEnd"/>
      <w:r w:rsidRPr="00A13D52">
        <w:rPr>
          <w:rFonts w:ascii="Arial" w:hAnsi="Arial" w:cs="Arial"/>
        </w:rPr>
        <w:t>. Добавить в начало</w:t>
      </w:r>
      <w:proofErr w:type="gramStart"/>
      <w:r w:rsidRPr="00A13D52">
        <w:rPr>
          <w:rFonts w:ascii="Arial" w:hAnsi="Arial" w:cs="Arial"/>
          <w:vertAlign w:val="subscript"/>
        </w:rPr>
        <w:t>1</w:t>
      </w:r>
      <w:proofErr w:type="gramEnd"/>
      <w:r w:rsidRPr="00A13D52">
        <w:rPr>
          <w:rFonts w:ascii="Arial" w:hAnsi="Arial" w:cs="Arial"/>
        </w:rPr>
        <w:t>|конец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каждой строки файла </w:t>
      </w:r>
      <w:proofErr w:type="spellStart"/>
      <w:r w:rsidRPr="00A13D52">
        <w:rPr>
          <w:rFonts w:ascii="Arial" w:hAnsi="Arial" w:cs="Arial"/>
          <w:i/>
        </w:rPr>
        <w:t>NameT</w:t>
      </w:r>
      <w:proofErr w:type="spellEnd"/>
      <w:r w:rsidRPr="00A13D52">
        <w:rPr>
          <w:rFonts w:ascii="Arial" w:hAnsi="Arial" w:cs="Arial"/>
        </w:rPr>
        <w:t xml:space="preserve"> изображение соответствующего числа из файла </w:t>
      </w:r>
      <w:proofErr w:type="spellStart"/>
      <w:r w:rsidRPr="00A13D52">
        <w:rPr>
          <w:rFonts w:ascii="Arial" w:hAnsi="Arial" w:cs="Arial"/>
          <w:i/>
        </w:rPr>
        <w:t>NameN</w:t>
      </w:r>
      <w:proofErr w:type="spellEnd"/>
      <w:r w:rsidRPr="00A13D52">
        <w:rPr>
          <w:rFonts w:ascii="Arial" w:hAnsi="Arial" w:cs="Arial"/>
        </w:rPr>
        <w:t>. Если файл </w:t>
      </w:r>
      <w:proofErr w:type="spellStart"/>
      <w:r w:rsidRPr="00A13D52">
        <w:rPr>
          <w:rFonts w:ascii="Arial" w:hAnsi="Arial" w:cs="Arial"/>
          <w:i/>
        </w:rPr>
        <w:t>NameN</w:t>
      </w:r>
      <w:proofErr w:type="spellEnd"/>
      <w:r w:rsidRPr="00A13D52">
        <w:rPr>
          <w:rFonts w:ascii="Arial" w:hAnsi="Arial" w:cs="Arial"/>
        </w:rPr>
        <w:t xml:space="preserve"> короче файла </w:t>
      </w:r>
      <w:proofErr w:type="spellStart"/>
      <w:r w:rsidRPr="00A13D52">
        <w:rPr>
          <w:rFonts w:ascii="Arial" w:hAnsi="Arial" w:cs="Arial"/>
          <w:i/>
        </w:rPr>
        <w:t>NameT</w:t>
      </w:r>
      <w:proofErr w:type="spellEnd"/>
      <w:r w:rsidRPr="00A13D52">
        <w:rPr>
          <w:rFonts w:ascii="Arial" w:hAnsi="Arial" w:cs="Arial"/>
        </w:rPr>
        <w:t>, то оставшиеся строки файла </w:t>
      </w:r>
      <w:proofErr w:type="spellStart"/>
      <w:r w:rsidRPr="00A13D52">
        <w:rPr>
          <w:rFonts w:ascii="Arial" w:hAnsi="Arial" w:cs="Arial"/>
          <w:i/>
        </w:rPr>
        <w:t>NameT</w:t>
      </w:r>
      <w:proofErr w:type="spellEnd"/>
      <w:r w:rsidRPr="00A13D52">
        <w:rPr>
          <w:rFonts w:ascii="Arial" w:hAnsi="Arial" w:cs="Arial"/>
        </w:rPr>
        <w:t xml:space="preserve"> не изменять.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 с именем </w:t>
      </w:r>
      <w:proofErr w:type="spellStart"/>
      <w:r w:rsidRPr="00A13D52">
        <w:rPr>
          <w:rFonts w:ascii="Arial" w:hAnsi="Arial" w:cs="Arial"/>
          <w:i/>
        </w:rPr>
        <w:t>NameT</w:t>
      </w:r>
      <w:proofErr w:type="spellEnd"/>
      <w:r w:rsidRPr="00A13D52">
        <w:rPr>
          <w:rFonts w:ascii="Arial" w:hAnsi="Arial" w:cs="Arial"/>
        </w:rPr>
        <w:t>. В каждой его строке первые 60 позиций отводятся под текст, а оставшаяся часть — под вещественное число. Создать два файла: строковый файл с именем </w:t>
      </w:r>
      <w:proofErr w:type="spellStart"/>
      <w:r w:rsidRPr="00A13D52">
        <w:rPr>
          <w:rFonts w:ascii="Arial" w:hAnsi="Arial" w:cs="Arial"/>
          <w:i/>
        </w:rPr>
        <w:t>NameS</w:t>
      </w:r>
      <w:proofErr w:type="spellEnd"/>
      <w:r w:rsidRPr="00A13D52">
        <w:rPr>
          <w:rFonts w:ascii="Arial" w:hAnsi="Arial" w:cs="Arial"/>
        </w:rPr>
        <w:t>, содержащий текстовую часть исходного файла, и файл вещественных чисел с именем </w:t>
      </w:r>
      <w:proofErr w:type="spellStart"/>
      <w:r w:rsidRPr="00A13D52">
        <w:rPr>
          <w:rFonts w:ascii="Arial" w:hAnsi="Arial" w:cs="Arial"/>
          <w:i/>
        </w:rPr>
        <w:t>NameR</w:t>
      </w:r>
      <w:proofErr w:type="spellEnd"/>
      <w:r w:rsidRPr="00A13D52">
        <w:rPr>
          <w:rFonts w:ascii="Arial" w:hAnsi="Arial" w:cs="Arial"/>
        </w:rPr>
        <w:t xml:space="preserve">, содержащий числа из исходного файла.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Даны два файла целых чисел одного размера с именами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. Создать текстовый файл с именем </w:t>
      </w:r>
      <w:proofErr w:type="spellStart"/>
      <w:r w:rsidRPr="00A13D52">
        <w:rPr>
          <w:rFonts w:ascii="Arial" w:hAnsi="Arial" w:cs="Arial"/>
          <w:i/>
        </w:rPr>
        <w:t>NameT</w:t>
      </w:r>
      <w:proofErr w:type="spellEnd"/>
      <w:r w:rsidRPr="00A13D52">
        <w:rPr>
          <w:rFonts w:ascii="Arial" w:hAnsi="Arial" w:cs="Arial"/>
        </w:rPr>
        <w:t>, содержащий изображения этих чисел, расположенные в два столбца шириной по 30 символов: первый содержит числа из файла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второй — из файла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. В начале и конце </w:t>
      </w:r>
      <w:r w:rsidRPr="00A13D52">
        <w:rPr>
          <w:rFonts w:ascii="Arial" w:hAnsi="Arial" w:cs="Arial"/>
        </w:rPr>
        <w:lastRenderedPageBreak/>
        <w:t>каждой строки текстового файла ввести разделитель " | " (код 124). Числа выравниваются по левому</w:t>
      </w:r>
      <w:proofErr w:type="gramStart"/>
      <w:r w:rsidRPr="00A13D52">
        <w:rPr>
          <w:rFonts w:ascii="Arial" w:hAnsi="Arial" w:cs="Arial"/>
          <w:vertAlign w:val="subscript"/>
        </w:rPr>
        <w:t>1</w:t>
      </w:r>
      <w:proofErr w:type="gramEnd"/>
      <w:r w:rsidRPr="00A13D52">
        <w:rPr>
          <w:rFonts w:ascii="Arial" w:hAnsi="Arial" w:cs="Arial"/>
        </w:rPr>
        <w:t>|правому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краю столбца.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Даны вещественные числа 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, 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 xml:space="preserve"> и целое число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. Создать текстовый файл, содержащий таблицу значений функции </w:t>
      </w:r>
      <w:r w:rsidRPr="00A13D52">
        <w:rPr>
          <w:rFonts w:ascii="Arial" w:hAnsi="Arial" w:cs="Arial"/>
          <w:i/>
        </w:rPr>
        <w:t>f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)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=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[</w:t>
      </w:r>
      <w:proofErr w:type="spellStart"/>
      <w:r w:rsidRPr="00A13D52">
        <w:rPr>
          <w:rFonts w:ascii="Arial" w:hAnsi="Arial" w:cs="Arial"/>
          <w:i/>
        </w:rPr>
        <w:t>sin</w:t>
      </w:r>
      <w:proofErr w:type="spell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)]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|[</w:t>
      </w:r>
      <w:proofErr w:type="spellStart"/>
      <w:r w:rsidRPr="00A13D52">
        <w:rPr>
          <w:rFonts w:ascii="Arial" w:hAnsi="Arial" w:cs="Arial"/>
          <w:i/>
        </w:rPr>
        <w:t>cos</w:t>
      </w:r>
      <w:proofErr w:type="spell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)]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>|[</w:t>
      </w:r>
      <w:proofErr w:type="spellStart"/>
      <w:r w:rsidRPr="00A13D52">
        <w:rPr>
          <w:rFonts w:ascii="Arial" w:hAnsi="Arial" w:cs="Arial"/>
          <w:i/>
        </w:rPr>
        <w:t>exp</w:t>
      </w:r>
      <w:proofErr w:type="spell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)]</w:t>
      </w:r>
      <w:r w:rsidRPr="00A13D52">
        <w:rPr>
          <w:rFonts w:ascii="Arial" w:hAnsi="Arial" w:cs="Arial"/>
          <w:vertAlign w:val="subscript"/>
        </w:rPr>
        <w:t>3</w:t>
      </w:r>
      <w:r w:rsidRPr="00A13D52">
        <w:rPr>
          <w:rFonts w:ascii="Arial" w:hAnsi="Arial" w:cs="Arial"/>
        </w:rPr>
        <w:t xml:space="preserve"> на промежутке [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 xml:space="preserve">] с шагом </w:t>
      </w:r>
      <w:r w:rsidRPr="00A13D52">
        <w:rPr>
          <w:rFonts w:ascii="Arial" w:hAnsi="Arial" w:cs="Arial"/>
        </w:rPr>
        <w:br/>
        <w:t>(</w:t>
      </w:r>
      <w:r w:rsidRPr="00A13D52">
        <w:rPr>
          <w:rFonts w:ascii="Arial" w:hAnsi="Arial" w:cs="Arial"/>
          <w:i/>
        </w:rPr>
        <w:t>B</w:t>
      </w:r>
      <w:r w:rsidRPr="00A13D52">
        <w:rPr>
          <w:rFonts w:ascii="Arial" w:hAnsi="Arial" w:cs="Arial"/>
        </w:rPr>
        <w:t>–</w:t>
      </w:r>
      <w:r w:rsidRPr="00A13D52">
        <w:rPr>
          <w:rFonts w:ascii="Arial" w:hAnsi="Arial" w:cs="Arial"/>
          <w:i/>
        </w:rPr>
        <w:t>A</w:t>
      </w:r>
      <w:r w:rsidRPr="00A13D52">
        <w:rPr>
          <w:rFonts w:ascii="Arial" w:hAnsi="Arial" w:cs="Arial"/>
        </w:rPr>
        <w:t>)/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>. Таблица состоит из двух столбцов: с аргументами 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> (10 позиций, из них 3 под дробную часть) и со значениями </w:t>
      </w:r>
      <w:r w:rsidRPr="00A13D52">
        <w:rPr>
          <w:rFonts w:ascii="Arial" w:hAnsi="Arial" w:cs="Arial"/>
          <w:i/>
        </w:rPr>
        <w:t>f</w:t>
      </w:r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x</w:t>
      </w:r>
      <w:r w:rsidRPr="00A13D52">
        <w:rPr>
          <w:rFonts w:ascii="Arial" w:hAnsi="Arial" w:cs="Arial"/>
        </w:rPr>
        <w:t xml:space="preserve">) (15 позиций, из них 8 под дробную часть). Столбцы выравниваются по правому краю и разделяются 10 пробелами.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 с именем </w:t>
      </w:r>
      <w:proofErr w:type="spellStart"/>
      <w:r w:rsidRPr="00A13D52">
        <w:rPr>
          <w:rFonts w:ascii="Arial" w:hAnsi="Arial" w:cs="Arial"/>
          <w:i/>
        </w:rPr>
        <w:t>NameT</w:t>
      </w:r>
      <w:proofErr w:type="spellEnd"/>
      <w:r w:rsidRPr="00A13D52">
        <w:rPr>
          <w:rFonts w:ascii="Arial" w:hAnsi="Arial" w:cs="Arial"/>
        </w:rPr>
        <w:t>, содержащий таблицу из трех столбцов вещественных чисел. Ширина столбцов таблицы и способ их выравнивания являются произвольными. Специальных символов-разделителей таблица не содержит. Создать файлы вещественных чисел с именами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Name3</w:t>
      </w:r>
      <w:r w:rsidRPr="00A13D52">
        <w:rPr>
          <w:rFonts w:ascii="Arial" w:hAnsi="Arial" w:cs="Arial"/>
        </w:rPr>
        <w:t xml:space="preserve">, каждый из которых содержит числа из соответствующего столбца таблицы.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 текстовый файл, представляющий собой таблицу, состоящую из трех столбцов с целыми числами. В начале и в конце каждой строки таблицы, а также между ее столбцами располагается символ-разделитель. Ширина столбцов таблицы и способ их выравнивания являются произвольными. Создать файл целых чисел, содержащий сумму чисел из каждой строки исходной таблицы.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файл. Создать новый файл, содержащий все символы, встретившиеся в тексте, включая пробел и знаки препинания (без повторений). Символы располагать в порядке [возрастания их кодов]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|[убывания их кодов]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>|[их первого появления в тексте]</w:t>
      </w:r>
      <w:r w:rsidRPr="00A13D52">
        <w:rPr>
          <w:rFonts w:ascii="Arial" w:hAnsi="Arial" w:cs="Arial"/>
          <w:vertAlign w:val="subscript"/>
        </w:rPr>
        <w:t>3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 текстовый файл с именем </w:t>
      </w:r>
      <w:proofErr w:type="spellStart"/>
      <w:r w:rsidRPr="00A13D52">
        <w:rPr>
          <w:rFonts w:ascii="Arial" w:hAnsi="Arial" w:cs="Arial"/>
          <w:i/>
        </w:rPr>
        <w:t>NameT</w:t>
      </w:r>
      <w:proofErr w:type="spellEnd"/>
      <w:r w:rsidRPr="00A13D52">
        <w:rPr>
          <w:rFonts w:ascii="Arial" w:hAnsi="Arial" w:cs="Arial"/>
        </w:rPr>
        <w:t>. Подсчитать число повторений в нем строчных русских букв ("</w:t>
      </w:r>
      <w:r w:rsidRPr="00A13D52">
        <w:rPr>
          <w:rFonts w:ascii="Arial" w:hAnsi="Arial" w:cs="Arial"/>
          <w:i/>
        </w:rPr>
        <w:t>а</w:t>
      </w:r>
      <w:r w:rsidRPr="00A13D52">
        <w:rPr>
          <w:rFonts w:ascii="Arial" w:hAnsi="Arial" w:cs="Arial"/>
        </w:rPr>
        <w:t>"</w:t>
      </w:r>
      <w:proofErr w:type="gramStart"/>
      <w:r w:rsidRPr="00A13D52">
        <w:rPr>
          <w:rFonts w:ascii="Arial" w:hAnsi="Arial" w:cs="Arial"/>
        </w:rPr>
        <w:t>—"</w:t>
      </w:r>
      <w:proofErr w:type="gramEnd"/>
      <w:r w:rsidRPr="00A13D52">
        <w:rPr>
          <w:rFonts w:ascii="Arial" w:hAnsi="Arial" w:cs="Arial"/>
          <w:i/>
        </w:rPr>
        <w:t>я</w:t>
      </w:r>
      <w:r w:rsidRPr="00A13D52">
        <w:rPr>
          <w:rFonts w:ascii="Arial" w:hAnsi="Arial" w:cs="Arial"/>
        </w:rPr>
        <w:t>") и создать строковый файл с именем </w:t>
      </w:r>
      <w:proofErr w:type="spellStart"/>
      <w:r w:rsidRPr="00A13D52">
        <w:rPr>
          <w:rFonts w:ascii="Arial" w:hAnsi="Arial" w:cs="Arial"/>
          <w:i/>
        </w:rPr>
        <w:t>NameS</w:t>
      </w:r>
      <w:proofErr w:type="spellEnd"/>
      <w:r w:rsidRPr="00A13D52">
        <w:rPr>
          <w:rFonts w:ascii="Arial" w:hAnsi="Arial" w:cs="Arial"/>
        </w:rPr>
        <w:t>, элементы которого имеют вид: «&lt;буква&gt;—&lt;число повторений данной буквы&gt;». Буквы, отсутствующие в тексте, в файл не включать. Строки упорядочить по [возрастанию кодов букв]</w:t>
      </w:r>
      <w:r w:rsidRPr="00A13D52">
        <w:rPr>
          <w:rFonts w:ascii="Arial" w:hAnsi="Arial" w:cs="Arial"/>
          <w:vertAlign w:val="subscript"/>
        </w:rPr>
        <w:t>1</w:t>
      </w:r>
      <w:r w:rsidRPr="00A13D52">
        <w:rPr>
          <w:rFonts w:ascii="Arial" w:hAnsi="Arial" w:cs="Arial"/>
        </w:rPr>
        <w:t>|[убыванию числа повторений букв, а при равном числе повторений — по возрастанию кодов букв]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Дано целое число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 текстовый файл с именем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содержащий один абзац текста, выровненный по левому краю. Отформатировать текст так, чтобы его ширина не превосходила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позиций, и выровнять текст по левому</w:t>
      </w:r>
      <w:proofErr w:type="gramStart"/>
      <w:r w:rsidRPr="00A13D52">
        <w:rPr>
          <w:rFonts w:ascii="Arial" w:hAnsi="Arial" w:cs="Arial"/>
          <w:vertAlign w:val="subscript"/>
        </w:rPr>
        <w:t>1</w:t>
      </w:r>
      <w:proofErr w:type="gramEnd"/>
      <w:r w:rsidRPr="00A13D52">
        <w:rPr>
          <w:rFonts w:ascii="Arial" w:hAnsi="Arial" w:cs="Arial"/>
        </w:rPr>
        <w:t>|правому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краю. Пробелы в конце строк удалить. Сохранить отформатированный текст в новом текстовом файле с именем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Дано целое число 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и текстовый файл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содержащий текст, выровненный по левому краю. Абзацы текста отделяются друг от друга одной пустой строкой. Отформатировать текст так, чтобы его ширина не превосходила </w:t>
      </w:r>
      <w:r w:rsidRPr="00A13D52">
        <w:rPr>
          <w:rFonts w:ascii="Arial" w:hAnsi="Arial" w:cs="Arial"/>
          <w:i/>
        </w:rPr>
        <w:t>N</w:t>
      </w:r>
      <w:r w:rsidRPr="00A13D52">
        <w:rPr>
          <w:rFonts w:ascii="Arial" w:hAnsi="Arial" w:cs="Arial"/>
        </w:rPr>
        <w:t xml:space="preserve"> позиций, и выровнять текст по левому</w:t>
      </w:r>
      <w:proofErr w:type="gramStart"/>
      <w:r w:rsidRPr="00A13D52">
        <w:rPr>
          <w:rFonts w:ascii="Arial" w:hAnsi="Arial" w:cs="Arial"/>
          <w:vertAlign w:val="subscript"/>
        </w:rPr>
        <w:t>1</w:t>
      </w:r>
      <w:proofErr w:type="gramEnd"/>
      <w:r w:rsidRPr="00A13D52">
        <w:rPr>
          <w:rFonts w:ascii="Arial" w:hAnsi="Arial" w:cs="Arial"/>
        </w:rPr>
        <w:t>|правому</w:t>
      </w:r>
      <w:r w:rsidRPr="00A13D52">
        <w:rPr>
          <w:rFonts w:ascii="Arial" w:hAnsi="Arial" w:cs="Arial"/>
          <w:vertAlign w:val="subscript"/>
        </w:rPr>
        <w:t>2</w:t>
      </w:r>
      <w:r w:rsidRPr="00A13D52">
        <w:rPr>
          <w:rFonts w:ascii="Arial" w:hAnsi="Arial" w:cs="Arial"/>
        </w:rPr>
        <w:t xml:space="preserve"> краю, сохранив деление на абзацы. Пробелы в конце строк удалить. Сохранить отформатированный текст в новом текстовом файле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Дана строка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, состоящая из 10 цифр, и файл с русским текстом. Зашифровать файл, выполнив циклическую замену каждой русской буквы, стоящей на </w:t>
      </w:r>
      <w:r w:rsidRPr="00A13D52">
        <w:rPr>
          <w:rFonts w:ascii="Arial" w:hAnsi="Arial" w:cs="Arial"/>
          <w:i/>
        </w:rPr>
        <w:t>i</w:t>
      </w:r>
      <w:r w:rsidRPr="00A13D52">
        <w:rPr>
          <w:rFonts w:ascii="Arial" w:hAnsi="Arial" w:cs="Arial"/>
        </w:rPr>
        <w:t>-й позиции строки, на букву того же регистра, расположенную в алфавите на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[</w:t>
      </w:r>
      <w:r w:rsidRPr="00A13D52">
        <w:rPr>
          <w:rFonts w:ascii="Arial" w:hAnsi="Arial" w:cs="Arial"/>
          <w:i/>
        </w:rPr>
        <w:t>i</w:t>
      </w:r>
      <w:r w:rsidRPr="00A13D52">
        <w:rPr>
          <w:rFonts w:ascii="Arial" w:hAnsi="Arial" w:cs="Arial"/>
        </w:rPr>
        <w:t>]-м месте после шифруемой буквы (символы строки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также перебираются циклически: для </w:t>
      </w:r>
      <w:r w:rsidRPr="00A13D52">
        <w:rPr>
          <w:rFonts w:ascii="Arial" w:hAnsi="Arial" w:cs="Arial"/>
          <w:i/>
        </w:rPr>
        <w:t>i</w:t>
      </w:r>
      <w:r w:rsidRPr="00A13D52">
        <w:rPr>
          <w:rFonts w:ascii="Arial" w:hAnsi="Arial" w:cs="Arial"/>
        </w:rPr>
        <w:t> = 11 снова используется смещение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[</w:t>
      </w:r>
      <w:r w:rsidRPr="00A13D52">
        <w:rPr>
          <w:rFonts w:ascii="Arial" w:hAnsi="Arial" w:cs="Arial"/>
          <w:i/>
        </w:rPr>
        <w:t>1</w:t>
      </w:r>
      <w:r w:rsidRPr="00A13D52">
        <w:rPr>
          <w:rFonts w:ascii="Arial" w:hAnsi="Arial" w:cs="Arial"/>
        </w:rPr>
        <w:t xml:space="preserve">] и т.д.). Букву ‘ё’ в алфавите не учитывать, знаки препинания и пробелы не изменять.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Дана строка  </w:t>
      </w:r>
      <w:r w:rsidRPr="00A13D52">
        <w:rPr>
          <w:rFonts w:ascii="Arial" w:hAnsi="Arial" w:cs="Arial"/>
          <w:i/>
        </w:rPr>
        <w:t>S1</w:t>
      </w:r>
      <w:r w:rsidRPr="00A13D52">
        <w:rPr>
          <w:rFonts w:ascii="Arial" w:hAnsi="Arial" w:cs="Arial"/>
        </w:rPr>
        <w:t xml:space="preserve"> и файл с русским текстом, зашифрованным по правилу, описанному в задании 39. Строка </w:t>
      </w:r>
      <w:r w:rsidRPr="00A13D52">
        <w:rPr>
          <w:rFonts w:ascii="Arial" w:hAnsi="Arial" w:cs="Arial"/>
          <w:i/>
        </w:rPr>
        <w:t>S1</w:t>
      </w:r>
      <w:r w:rsidRPr="00A13D52">
        <w:rPr>
          <w:rFonts w:ascii="Arial" w:hAnsi="Arial" w:cs="Arial"/>
        </w:rPr>
        <w:t xml:space="preserve"> представляет собой первую </w:t>
      </w:r>
      <w:r w:rsidRPr="00A13D52">
        <w:rPr>
          <w:rFonts w:ascii="Arial" w:hAnsi="Arial" w:cs="Arial"/>
        </w:rPr>
        <w:lastRenderedPageBreak/>
        <w:t xml:space="preserve">расшифрованную строку текста. Расшифровать остальные строки и заменить в файле зашифрованный текст </w:t>
      </w:r>
      <w:proofErr w:type="gramStart"/>
      <w:r w:rsidRPr="00A13D52">
        <w:rPr>
          <w:rFonts w:ascii="Arial" w:hAnsi="Arial" w:cs="Arial"/>
        </w:rPr>
        <w:t>на</w:t>
      </w:r>
      <w:proofErr w:type="gramEnd"/>
      <w:r w:rsidRPr="00A13D52">
        <w:rPr>
          <w:rFonts w:ascii="Arial" w:hAnsi="Arial" w:cs="Arial"/>
        </w:rPr>
        <w:t xml:space="preserve"> расшифрованный. Если информации для расшифровки недостаточно, то исходный файл не изменять.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информацию о количестве слов, состоящих из одного символа, двух символов и т.д.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словарь, используемых слов с указанием частоты их использования.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текст, из которого удалены незначащие пробелы.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этот  же текст, но в котором каждое новое предложение написано с новой строки (предложения заканчиваются точкой).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Реализовать функцию замены одного слова на другое.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Написать программу для кодирования и декодирования текстового файла с помощью слова-пароля.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текст, в котором все слова из латинских символов и цифр выделены другим цветом.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файл. На отдельной форме вывести тот же текст, но в котором все числа записаны словами.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В текстовом файле записан английский /немецкий текст. Необходимо выделять сплошной фрагмент текста и определять, все ли буквы латинского алфавита в нём задействованы, отметить незадействованные.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файл, в котором хранятся статьи уголовного кодекса. Разбить весь текст на отдельные статьи, если известно, что признаком начала статьи является предложение, состоящее из слова &lt;Статья&gt;, за которым следует номер статьи с точкой, написанное в начале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>Прочитать текстовый файл, в котором хранятся одна статья уголовного кодекса. Разбить эту статью на пункты, если известно, что признаком начала пункта является предложение, состоящее из номера пункта с точкой, написанное в начале строки.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Прочитать текстовый файл, в котором хранятся одна статья уголовного кодекса, состоящая из одного единственного пункта. Отделить от этой статьи </w:t>
      </w:r>
      <w:r w:rsidRPr="00A13D52">
        <w:rPr>
          <w:rFonts w:ascii="Arial" w:hAnsi="Arial" w:cs="Arial"/>
          <w:spacing w:val="26"/>
        </w:rPr>
        <w:t>санкцию</w:t>
      </w:r>
      <w:r w:rsidRPr="00A13D52">
        <w:rPr>
          <w:rFonts w:ascii="Arial" w:hAnsi="Arial" w:cs="Arial"/>
        </w:rPr>
        <w:t xml:space="preserve">, если известно, что она </w:t>
      </w:r>
      <w:proofErr w:type="gramStart"/>
      <w:r w:rsidRPr="00A13D52">
        <w:rPr>
          <w:rFonts w:ascii="Arial" w:hAnsi="Arial" w:cs="Arial"/>
        </w:rPr>
        <w:t>начинается со слов &lt;</w:t>
      </w:r>
      <w:r w:rsidRPr="00A13D52">
        <w:rPr>
          <w:rFonts w:ascii="Arial" w:hAnsi="Arial" w:cs="Arial"/>
          <w:spacing w:val="26"/>
        </w:rPr>
        <w:t>наказывается</w:t>
      </w:r>
      <w:proofErr w:type="gramEnd"/>
      <w:r w:rsidRPr="00A13D52">
        <w:rPr>
          <w:rFonts w:ascii="Arial" w:hAnsi="Arial" w:cs="Arial"/>
        </w:rPr>
        <w:t>&gt; или &lt;</w:t>
      </w:r>
      <w:r w:rsidRPr="00A13D52">
        <w:rPr>
          <w:rFonts w:ascii="Arial" w:hAnsi="Arial" w:cs="Arial"/>
          <w:spacing w:val="26"/>
        </w:rPr>
        <w:t>наказываются</w:t>
      </w:r>
      <w:r w:rsidRPr="00A13D52">
        <w:rPr>
          <w:rFonts w:ascii="Arial" w:hAnsi="Arial" w:cs="Arial"/>
        </w:rPr>
        <w:t>&gt;.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функцию </w:t>
      </w:r>
      <w:proofErr w:type="spellStart"/>
      <w:r w:rsidRPr="00A13D52">
        <w:rPr>
          <w:rFonts w:ascii="Arial" w:hAnsi="Arial" w:cs="Arial"/>
          <w:i/>
        </w:rPr>
        <w:t>getInt</w:t>
      </w:r>
      <w:proofErr w:type="spellEnd"/>
      <w:r w:rsidRPr="00A13D52">
        <w:rPr>
          <w:rFonts w:ascii="Arial" w:hAnsi="Arial" w:cs="Arial"/>
        </w:rPr>
        <w:t>(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) целого типа, возвращающую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-й элемент файла целых чисел с именем 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 xml:space="preserve"> (элементы нумеруются от 0). Если файл не существует или не содержит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-го элемента, то функция возвращает 0. С помощью этой функции вывести пять элементов данного файла с указанными номерами.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функцию </w:t>
      </w:r>
      <w:proofErr w:type="spellStart"/>
      <w:r w:rsidRPr="00A13D52">
        <w:rPr>
          <w:rFonts w:ascii="Arial" w:hAnsi="Arial" w:cs="Arial"/>
          <w:i/>
        </w:rPr>
        <w:t>getLine</w:t>
      </w:r>
      <w:proofErr w:type="spellEnd"/>
      <w:r w:rsidRPr="00A13D52">
        <w:rPr>
          <w:rFonts w:ascii="Arial" w:hAnsi="Arial" w:cs="Arial"/>
        </w:rPr>
        <w:t>(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) строкового типа, возвращающую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>-ю строку текстового файла с именем 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 xml:space="preserve"> (строки нумеруются от 0). Если файл не существует или не содержит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-й строки, то функция возвращает пустую строку. С помощью этой функции вывести пять строк данного файла с указанными номерами.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функцию </w:t>
      </w:r>
      <w:proofErr w:type="spellStart"/>
      <w:r w:rsidRPr="00A13D52">
        <w:rPr>
          <w:rFonts w:ascii="Arial" w:hAnsi="Arial" w:cs="Arial"/>
          <w:i/>
        </w:rPr>
        <w:t>IntFileSize</w:t>
      </w:r>
      <w:proofErr w:type="spellEnd"/>
      <w:r w:rsidRPr="00A13D52">
        <w:rPr>
          <w:rFonts w:ascii="Arial" w:hAnsi="Arial" w:cs="Arial"/>
        </w:rPr>
        <w:t>(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>) целого типа, возвращающую размер файла целых чисел с именем 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 xml:space="preserve">. Если файл не существует, то функция </w:t>
      </w:r>
      <w:r w:rsidRPr="00A13D52">
        <w:rPr>
          <w:rFonts w:ascii="Arial" w:hAnsi="Arial" w:cs="Arial"/>
        </w:rPr>
        <w:lastRenderedPageBreak/>
        <w:t xml:space="preserve">возвращает –1. С помощью этой функции определить размер трех файлов с данными именами.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функцию </w:t>
      </w:r>
      <w:proofErr w:type="spellStart"/>
      <w:r w:rsidRPr="00A13D52">
        <w:rPr>
          <w:rFonts w:ascii="Arial" w:hAnsi="Arial" w:cs="Arial"/>
          <w:i/>
        </w:rPr>
        <w:t>TextSize</w:t>
      </w:r>
      <w:proofErr w:type="spellEnd"/>
      <w:r w:rsidRPr="00A13D52">
        <w:rPr>
          <w:rFonts w:ascii="Arial" w:hAnsi="Arial" w:cs="Arial"/>
        </w:rPr>
        <w:t>(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>) целого типа, возвращающую число строк в текстовом файле с именем 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 xml:space="preserve">. Если файл не существует, то функция возвращает –1. С помощью этой функции определить размер трех файлов с данными именами.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процедуру </w:t>
      </w:r>
      <w:proofErr w:type="spellStart"/>
      <w:r w:rsidRPr="00A13D52">
        <w:rPr>
          <w:rFonts w:ascii="Arial" w:hAnsi="Arial" w:cs="Arial"/>
          <w:i/>
        </w:rPr>
        <w:t>InvertIntFile</w:t>
      </w:r>
      <w:proofErr w:type="spellEnd"/>
      <w:r w:rsidRPr="00A13D52">
        <w:rPr>
          <w:rFonts w:ascii="Arial" w:hAnsi="Arial" w:cs="Arial"/>
        </w:rPr>
        <w:t>(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>), меняющую порядок следования элементов файла целого типа с именем </w:t>
      </w:r>
      <w:proofErr w:type="spellStart"/>
      <w:r w:rsidRPr="00A13D52">
        <w:rPr>
          <w:rFonts w:ascii="Arial" w:hAnsi="Arial" w:cs="Arial"/>
          <w:i/>
        </w:rPr>
        <w:t>Name</w:t>
      </w:r>
      <w:proofErr w:type="spellEnd"/>
      <w:r w:rsidRPr="00A13D52">
        <w:rPr>
          <w:rFonts w:ascii="Arial" w:hAnsi="Arial" w:cs="Arial"/>
        </w:rPr>
        <w:t xml:space="preserve"> </w:t>
      </w:r>
      <w:proofErr w:type="gramStart"/>
      <w:r w:rsidRPr="00A13D52">
        <w:rPr>
          <w:rFonts w:ascii="Arial" w:hAnsi="Arial" w:cs="Arial"/>
        </w:rPr>
        <w:t>на</w:t>
      </w:r>
      <w:proofErr w:type="gramEnd"/>
      <w:r w:rsidRPr="00A13D52">
        <w:rPr>
          <w:rFonts w:ascii="Arial" w:hAnsi="Arial" w:cs="Arial"/>
        </w:rPr>
        <w:t xml:space="preserve"> противоположный. Если файл не существует или содержит менее двух элементов, то процедура не выполняет никаких действий. Обработать с помощью этой процедуры три файла с данными именами.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процедуру </w:t>
      </w:r>
      <w:proofErr w:type="spellStart"/>
      <w:r w:rsidRPr="00A13D52">
        <w:rPr>
          <w:rFonts w:ascii="Arial" w:hAnsi="Arial" w:cs="Arial"/>
          <w:i/>
        </w:rPr>
        <w:t>SplitIntFile</w:t>
      </w:r>
      <w:proofErr w:type="spell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), копирующую первые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(&gt;= 0) элементов существующего файла целых чисел с именем 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 xml:space="preserve"> в файл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а остальные элементы</w:t>
      </w:r>
      <w:r w:rsidRPr="00A13D52">
        <w:rPr>
          <w:rFonts w:ascii="Arial" w:hAnsi="Arial" w:cs="Arial"/>
          <w:lang w:val="en-US"/>
        </w:rPr>
        <w:t> </w:t>
      </w:r>
      <w:r w:rsidRPr="00A13D52">
        <w:rPr>
          <w:rFonts w:ascii="Arial" w:hAnsi="Arial" w:cs="Arial"/>
        </w:rPr>
        <w:t>— в файл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(прежнее содержимое результирующих файлов стирается). Один из результирующих файлов может оказаться пустым. Применить эту процедуру к файлу 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>, используя указанные значения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процедуру </w:t>
      </w:r>
      <w:proofErr w:type="spellStart"/>
      <w:r w:rsidRPr="00A13D52">
        <w:rPr>
          <w:rFonts w:ascii="Arial" w:hAnsi="Arial" w:cs="Arial"/>
          <w:i/>
        </w:rPr>
        <w:t>SplitText</w:t>
      </w:r>
      <w:proofErr w:type="spellEnd"/>
      <w:r w:rsidRPr="00A13D52">
        <w:rPr>
          <w:rFonts w:ascii="Arial" w:hAnsi="Arial" w:cs="Arial"/>
        </w:rPr>
        <w:t>(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), копирующую первые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 (&gt;= 0) строк существующего текстового файла с именем 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 xml:space="preserve"> в файл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, а остальные элементы — в файл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(прежнее содержимое результирующих файлов стирается). Один из результирующих файлов может оказаться пустым. Применить эту процедуру к файлу </w:t>
      </w:r>
      <w:r w:rsidRPr="00A13D52">
        <w:rPr>
          <w:rFonts w:ascii="Arial" w:hAnsi="Arial" w:cs="Arial"/>
          <w:i/>
        </w:rPr>
        <w:t>Name0</w:t>
      </w:r>
      <w:r w:rsidRPr="00A13D52">
        <w:rPr>
          <w:rFonts w:ascii="Arial" w:hAnsi="Arial" w:cs="Arial"/>
        </w:rPr>
        <w:t>, используя указанные значения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k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087B26">
      <w:pPr>
        <w:pStyle w:val="a"/>
        <w:rPr>
          <w:rFonts w:ascii="Arial" w:hAnsi="Arial" w:cs="Arial"/>
        </w:rPr>
      </w:pPr>
      <w:r w:rsidRPr="00A13D52">
        <w:rPr>
          <w:rFonts w:ascii="Arial" w:hAnsi="Arial" w:cs="Arial"/>
        </w:rPr>
        <w:t xml:space="preserve">Описать процедуру </w:t>
      </w:r>
      <w:proofErr w:type="spellStart"/>
      <w:r w:rsidRPr="00A13D52">
        <w:rPr>
          <w:rFonts w:ascii="Arial" w:hAnsi="Arial" w:cs="Arial"/>
          <w:i/>
        </w:rPr>
        <w:t>ConcatFile</w:t>
      </w:r>
      <w:proofErr w:type="spellEnd"/>
      <w:r w:rsidRPr="00A13D52">
        <w:rPr>
          <w:rFonts w:ascii="Arial" w:hAnsi="Arial" w:cs="Arial"/>
        </w:rPr>
        <w:t>(</w:t>
      </w:r>
      <w:proofErr w:type="spellStart"/>
      <w:r w:rsidRPr="00A13D52">
        <w:rPr>
          <w:rFonts w:ascii="Arial" w:hAnsi="Arial" w:cs="Arial"/>
          <w:i/>
        </w:rPr>
        <w:t>NameA</w:t>
      </w:r>
      <w:proofErr w:type="spellEnd"/>
      <w:r w:rsidRPr="00A13D52">
        <w:rPr>
          <w:rFonts w:ascii="Arial" w:hAnsi="Arial" w:cs="Arial"/>
        </w:rPr>
        <w:t xml:space="preserve">, </w:t>
      </w:r>
      <w:proofErr w:type="spellStart"/>
      <w:r w:rsidRPr="00A13D52">
        <w:rPr>
          <w:rFonts w:ascii="Arial" w:hAnsi="Arial" w:cs="Arial"/>
          <w:i/>
        </w:rPr>
        <w:t>NameB</w:t>
      </w:r>
      <w:proofErr w:type="spellEnd"/>
      <w:r w:rsidRPr="00A13D52">
        <w:rPr>
          <w:rFonts w:ascii="Arial" w:hAnsi="Arial" w:cs="Arial"/>
        </w:rPr>
        <w:t xml:space="preserve">, </w:t>
      </w:r>
      <w:proofErr w:type="spellStart"/>
      <w:r w:rsidRPr="00A13D52">
        <w:rPr>
          <w:rFonts w:ascii="Arial" w:hAnsi="Arial" w:cs="Arial"/>
          <w:i/>
        </w:rPr>
        <w:t>NameAB</w:t>
      </w:r>
      <w:proofErr w:type="spellEnd"/>
      <w:r w:rsidRPr="00A13D52">
        <w:rPr>
          <w:rFonts w:ascii="Arial" w:hAnsi="Arial" w:cs="Arial"/>
        </w:rPr>
        <w:t>), позволяющую объединить содержимое двух двоичных файлов </w:t>
      </w:r>
      <w:proofErr w:type="spellStart"/>
      <w:r w:rsidRPr="00A13D52">
        <w:rPr>
          <w:rFonts w:ascii="Arial" w:hAnsi="Arial" w:cs="Arial"/>
          <w:i/>
        </w:rPr>
        <w:t>NameA</w:t>
      </w:r>
      <w:proofErr w:type="spellEnd"/>
      <w:r w:rsidRPr="00A13D52">
        <w:rPr>
          <w:rFonts w:ascii="Arial" w:hAnsi="Arial" w:cs="Arial"/>
        </w:rPr>
        <w:t xml:space="preserve"> и </w:t>
      </w:r>
      <w:proofErr w:type="spellStart"/>
      <w:r w:rsidRPr="00A13D52">
        <w:rPr>
          <w:rFonts w:ascii="Arial" w:hAnsi="Arial" w:cs="Arial"/>
          <w:i/>
        </w:rPr>
        <w:t>NameB</w:t>
      </w:r>
      <w:proofErr w:type="spellEnd"/>
      <w:r w:rsidRPr="00A13D52">
        <w:rPr>
          <w:rFonts w:ascii="Arial" w:hAnsi="Arial" w:cs="Arial"/>
        </w:rPr>
        <w:t xml:space="preserve"> одного и того же типа в новом файле </w:t>
      </w:r>
      <w:proofErr w:type="spellStart"/>
      <w:r w:rsidRPr="00A13D52">
        <w:rPr>
          <w:rFonts w:ascii="Arial" w:hAnsi="Arial" w:cs="Arial"/>
          <w:i/>
        </w:rPr>
        <w:t>NameAB</w:t>
      </w:r>
      <w:proofErr w:type="spellEnd"/>
      <w:r w:rsidRPr="00A13D52">
        <w:rPr>
          <w:rFonts w:ascii="Arial" w:hAnsi="Arial" w:cs="Arial"/>
        </w:rPr>
        <w:t>. Использовать процедуры </w:t>
      </w:r>
      <w:proofErr w:type="spellStart"/>
      <w:r w:rsidRPr="00A13D52">
        <w:rPr>
          <w:rFonts w:ascii="Arial" w:hAnsi="Arial" w:cs="Arial"/>
          <w:i/>
        </w:rPr>
        <w:t>BlockRead</w:t>
      </w:r>
      <w:proofErr w:type="spellEnd"/>
      <w:r w:rsidRPr="00A13D52">
        <w:rPr>
          <w:rFonts w:ascii="Arial" w:hAnsi="Arial" w:cs="Arial"/>
        </w:rPr>
        <w:t xml:space="preserve"> и </w:t>
      </w:r>
      <w:proofErr w:type="spellStart"/>
      <w:r w:rsidRPr="00A13D52">
        <w:rPr>
          <w:rFonts w:ascii="Arial" w:hAnsi="Arial" w:cs="Arial"/>
          <w:i/>
        </w:rPr>
        <w:t>BlockWrite</w:t>
      </w:r>
      <w:proofErr w:type="spellEnd"/>
      <w:r w:rsidRPr="00A13D52">
        <w:rPr>
          <w:rFonts w:ascii="Arial" w:hAnsi="Arial" w:cs="Arial"/>
        </w:rPr>
        <w:t>. Применить эту процедуру к парам исходных файлов 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—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Name1</w:t>
      </w:r>
      <w:r w:rsidRPr="00A13D52">
        <w:rPr>
          <w:rFonts w:ascii="Arial" w:hAnsi="Arial" w:cs="Arial"/>
        </w:rPr>
        <w:t>—</w:t>
      </w:r>
      <w:r w:rsidRPr="00A13D52">
        <w:rPr>
          <w:rFonts w:ascii="Arial" w:hAnsi="Arial" w:cs="Arial"/>
          <w:i/>
        </w:rPr>
        <w:t>Name3</w:t>
      </w:r>
      <w:r w:rsidRPr="00A13D52">
        <w:rPr>
          <w:rFonts w:ascii="Arial" w:hAnsi="Arial" w:cs="Arial"/>
        </w:rPr>
        <w:t xml:space="preserve"> и </w:t>
      </w:r>
      <w:r w:rsidRPr="00A13D52">
        <w:rPr>
          <w:rFonts w:ascii="Arial" w:hAnsi="Arial" w:cs="Arial"/>
          <w:i/>
        </w:rPr>
        <w:t>Name2</w:t>
      </w:r>
      <w:r w:rsidRPr="00A13D52">
        <w:rPr>
          <w:rFonts w:ascii="Arial" w:hAnsi="Arial" w:cs="Arial"/>
        </w:rPr>
        <w:t>—</w:t>
      </w:r>
      <w:r w:rsidRPr="00A13D52">
        <w:rPr>
          <w:rFonts w:ascii="Arial" w:hAnsi="Arial" w:cs="Arial"/>
          <w:i/>
        </w:rPr>
        <w:t>Name3</w:t>
      </w:r>
      <w:r w:rsidRPr="00A13D52">
        <w:rPr>
          <w:rFonts w:ascii="Arial" w:hAnsi="Arial" w:cs="Arial"/>
        </w:rPr>
        <w:t>, создав файлы с именами </w:t>
      </w:r>
      <w:r w:rsidRPr="00A13D52">
        <w:rPr>
          <w:rFonts w:ascii="Arial" w:hAnsi="Arial" w:cs="Arial"/>
          <w:i/>
        </w:rPr>
        <w:t>Name12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Name13</w:t>
      </w:r>
      <w:r w:rsidRPr="00A13D52">
        <w:rPr>
          <w:rFonts w:ascii="Arial" w:hAnsi="Arial" w:cs="Arial"/>
        </w:rPr>
        <w:t xml:space="preserve">, </w:t>
      </w:r>
      <w:r w:rsidRPr="00A13D52">
        <w:rPr>
          <w:rFonts w:ascii="Arial" w:hAnsi="Arial" w:cs="Arial"/>
          <w:i/>
        </w:rPr>
        <w:t>Name23</w:t>
      </w:r>
      <w:r w:rsidRPr="00A13D52">
        <w:rPr>
          <w:rFonts w:ascii="Arial" w:hAnsi="Arial" w:cs="Arial"/>
        </w:rPr>
        <w:t xml:space="preserve">. </w:t>
      </w: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087B26" w:rsidRPr="00A13D52" w:rsidRDefault="00087B26">
      <w:pPr>
        <w:rPr>
          <w:rFonts w:ascii="Arial" w:eastAsia="Times New Roman" w:hAnsi="Arial" w:cs="Arial"/>
          <w:b/>
          <w:sz w:val="32"/>
          <w:szCs w:val="32"/>
          <w:lang w:eastAsia="ru-RU"/>
        </w:rPr>
      </w:pPr>
      <w:r w:rsidRPr="00A13D52">
        <w:rPr>
          <w:rFonts w:ascii="Arial" w:eastAsia="Times New Roman" w:hAnsi="Arial" w:cs="Arial"/>
          <w:b/>
          <w:sz w:val="32"/>
          <w:szCs w:val="32"/>
          <w:lang w:eastAsia="ru-RU"/>
        </w:rPr>
        <w:br w:type="page"/>
      </w:r>
    </w:p>
    <w:p w:rsidR="004C393A" w:rsidRPr="00EC25D6" w:rsidRDefault="00A13D52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sz w:val="32"/>
          <w:szCs w:val="32"/>
          <w:lang w:eastAsia="ru-RU"/>
        </w:rPr>
        <w:lastRenderedPageBreak/>
        <w:t xml:space="preserve">Задача </w:t>
      </w:r>
      <w:r w:rsidRPr="00EC25D6">
        <w:rPr>
          <w:rFonts w:ascii="Arial" w:eastAsia="Times New Roman" w:hAnsi="Arial" w:cs="Arial"/>
          <w:b/>
          <w:sz w:val="32"/>
          <w:szCs w:val="32"/>
          <w:lang w:eastAsia="ru-RU"/>
        </w:rPr>
        <w:t>3</w:t>
      </w:r>
    </w:p>
    <w:p w:rsidR="004C393A" w:rsidRPr="00A13D52" w:rsidRDefault="004C393A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приложение, удовлетворяющее требованиям, приведенным в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задании. Наследование применять только в тех заданиях, в которых это логически обосновано. Аргументировать принадлежность классу каждого создаваемого 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метода.</w:t>
      </w:r>
      <w:r w:rsidR="00E34CB4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Для каждого класса должно быть не менее 2 свойств.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Текст, используя классы Предложение,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Слово. 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дополнить текст, вывести текст, заголовок текста.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Создать объект класса Автомобиль, используя классы Колесо, Двигатель. 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ехать, заправляться, менять колесо, вывести марку автомобиля.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3.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Создать объект класса Самолет, используя </w:t>
      </w:r>
      <w:proofErr w:type="gram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классы</w:t>
      </w:r>
      <w:proofErr w:type="gramEnd"/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Крыло, Шасси, Двигатель. Методы: летать, задавать маршрут, вывести маршрут.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4.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Государство, используя классы Область, Район, Город. Методы: вывести столицу, количество областей, площадь, областные центры.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5.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Планета, используя классы Материк, Океан, Остров. Методы: вывести название материка, планеты, количество материков.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6.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Создать объект класса Звездная система, используя классы Планета, Звезда, Луна. 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вывести количество планет в звездной системе, название звезды, добавление планеты в систему.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7.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Компьютер, используя классы Винчестер, Оперативная память, Процессор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, Видеокарта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 Методы: включить, выключить, проверить на вирусы, вывести размер винчестера.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8.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Квадрат, используя классы Точка, Отрезок.</w:t>
      </w:r>
    </w:p>
    <w:p w:rsidR="0052768B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задание размеров, растяжение, сжатие, поворот, изменение цвета.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9.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Круг, используя классы Точка, Окружность.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задание размеров, изменение радиуса, определение принадлежности точки данному кругу.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0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Текстовый файл, используя классы Файл, Директория.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создать, переименовать, вывести содержимое, дополнить, удалить.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lastRenderedPageBreak/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Одномерный массив, используя классы Массив, Элемент. Методы: создать, вывести, выполнить операции (сложить, вычесть, перемножить).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2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Простая дробь, используя класс Число.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вывод, сложение, вычитание, умножение, деление.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3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Дом, используя классы Окно, Дверь.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закрыть на ключ, вывести на консоль количество окон, дверей.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>4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Фотоальбом, используя классы Фотография, Страница.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задать название фотографии, дополнить фотоальбом фотографией, вывести количество фотографий.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15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Год, используя классы Месяц, День.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задать дату, вывести день недели по заданной дате, рассчитать количество дней, месяцев в заданном временном промежутке.</w:t>
      </w:r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16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Создать объект класса Сутки, используя классы Час, Минута.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Методы: вывести текущее время, рассчитать время суток (утро, день, вечер, ночь).</w:t>
      </w:r>
      <w:proofErr w:type="gramEnd"/>
    </w:p>
    <w:p w:rsidR="0052768B" w:rsidRPr="00A13D52" w:rsidRDefault="0052768B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17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BE7E41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Новогодний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подарок.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конфет и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прочих сладостей. Создать несколько объектов-конфет. Собрать детский подарок с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определением его веса. Провести сортировку конфет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подарке на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одного из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параметров. Найти конфету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подарке, соответствующую заданному диапазону содержания сахара.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18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Домашние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электроприборы.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электроприборов. Включить некоторые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розетку. Подсчитать потребляемую мощность. Провести сортировку приборов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квартире на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мощности. Найти прибор в</w:t>
      </w:r>
      <w:r w:rsidR="00BE7E4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квартире, соответствующий заданному диапазону параметров.</w:t>
      </w:r>
    </w:p>
    <w:p w:rsidR="00BE7E41" w:rsidRPr="00A13D52" w:rsidRDefault="00BE7E4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19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Звукозапись.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музыкальных композиций. Записать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диск сборку. Подсчитать продолжительность. Провести перестановку композиций диска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принадлежности к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стилю. Найти композицию, соответствующую заданному диапазону длины треков.</w:t>
      </w:r>
    </w:p>
    <w:p w:rsidR="008B25D1" w:rsidRPr="00EC25D6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20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Камни.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драгоценных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полудрагоценных камней. Отобрать камни для ожерелья. Подсчитать общий вес (в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каратах)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стоимость. Провести сортировку камней ожерелья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основе ценности. Найти камни </w:t>
      </w:r>
      <w:proofErr w:type="gram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в</w:t>
      </w:r>
      <w:proofErr w:type="gramEnd"/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ожерелье, соответствующие заданному диапазону параметров прозрачности.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21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Транспорт.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подвижного состава железнодорожного транспорта. Создать пассажирский поезд. Подсчитать общую численность пассажиров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багажа. Провести сортировку вагонов поезда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уровня комфортности. Найти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поезде вагоны, соответствующие заданному диапазону параметров числа пассажиров.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22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Авиакомпания.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самолетов. Создать авиакомпанию. Посчитать общую вместимость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грузоподъемность. Провести сортировку самолетов компании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дальности полета. Найти самолет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компании, соответствующий заданному диапазону параметров потребления горючего.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23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Таксопарк.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легковых автомобилей. Создать таксопарк. Подсчитать стоимость автопарка. Провести сортировку автомобилей парка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расходу топлива. Найти автомобиль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компании, соответствующий заданному диапазону параметров скорости.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24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Страхование.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страховых обязательств. Собрать из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обязательств </w:t>
      </w:r>
      <w:proofErr w:type="spell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дериватив</w:t>
      </w:r>
      <w:proofErr w:type="spellEnd"/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. Подсчитать стоимость. Провести сортировку обязательств </w:t>
      </w:r>
      <w:proofErr w:type="gram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в</w:t>
      </w:r>
      <w:proofErr w:type="gramEnd"/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деривативе</w:t>
      </w:r>
      <w:proofErr w:type="spellEnd"/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основе уменьшения степени риска. Найти обязательство </w:t>
      </w:r>
      <w:proofErr w:type="gram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в</w:t>
      </w:r>
      <w:proofErr w:type="gramEnd"/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деривативе</w:t>
      </w:r>
      <w:proofErr w:type="spellEnd"/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gram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соответствующее</w:t>
      </w:r>
      <w:proofErr w:type="gramEnd"/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заданному диапазону параметров.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25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Мобильная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связь.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основе размера абонентской платы. Найти тариф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компании, соответствующий заданному диапазону параметров.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26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Налоги.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Определить множество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сумму налоговых </w:t>
      </w:r>
      <w:proofErr w:type="gramStart"/>
      <w:r w:rsidRPr="00A13D52">
        <w:rPr>
          <w:rFonts w:ascii="Arial" w:eastAsia="Times New Roman" w:hAnsi="Arial" w:cs="Arial"/>
          <w:sz w:val="24"/>
          <w:szCs w:val="24"/>
          <w:lang w:eastAsia="ru-RU"/>
        </w:rPr>
        <w:t>выплат</w:t>
      </w:r>
      <w:proofErr w:type="gramEnd"/>
      <w:r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физического лица за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год с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учетом доходов с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основного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дополнительного мест работы, авторских вознаграждений, продажи имущества, получения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подарок денежных сумм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имущества, переводов из-за границы, льгот на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детей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материальной помощи. Провести сортировку налогов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сумме.</w:t>
      </w:r>
    </w:p>
    <w:p w:rsidR="008B25D1" w:rsidRPr="00EC25D6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A13D52" w:rsidRPr="00EC25D6" w:rsidRDefault="00A13D52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lastRenderedPageBreak/>
        <w:t>27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Счета.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Клиент может иметь несколько счетов в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банке. Учитывать возможность блокировки/разблокировки счета. Реализовать поиск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сортировку счетов. Вычисление общей суммы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счетам. Вычисление суммы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всем счетам, имеющим положительный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отрицательный балансы отдельно.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28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Туристические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путевки.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Сформировать набор предложений клиенту по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выбору туристической путевки различного типа (отдых, экскурсии, лечение, шопинг, круиз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т.д.) для оптимального выбора. Учитывать возможность выбора транспорта, питания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числа дней. Реализовать выбор и</w:t>
      </w:r>
      <w:r w:rsidR="008B25D1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сортировку путевок.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F513C8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29</w:t>
      </w:r>
      <w:r w:rsidR="00F513C8" w:rsidRPr="00A13D5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Кредиты.</w:t>
      </w:r>
    </w:p>
    <w:p w:rsidR="00F513C8" w:rsidRPr="00A13D52" w:rsidRDefault="00F513C8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Сформировать набор предложений клиенту по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целевым кредитам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</w:t>
      </w:r>
      <w:r w:rsidR="0052768B" w:rsidRPr="00A13D52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13D52">
        <w:rPr>
          <w:rFonts w:ascii="Arial" w:eastAsia="Times New Roman" w:hAnsi="Arial" w:cs="Arial"/>
          <w:sz w:val="24"/>
          <w:szCs w:val="24"/>
          <w:lang w:eastAsia="ru-RU"/>
        </w:rPr>
        <w:t>поиск кредита</w:t>
      </w: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B25D1" w:rsidRPr="00A13D52" w:rsidRDefault="008B25D1" w:rsidP="00F513C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30.</w:t>
      </w:r>
    </w:p>
    <w:p w:rsidR="008B25D1" w:rsidRPr="00A13D52" w:rsidRDefault="008B25D1" w:rsidP="008B25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Фургон кофе.</w:t>
      </w:r>
    </w:p>
    <w:p w:rsidR="004C393A" w:rsidRPr="00A13D52" w:rsidRDefault="008B25D1" w:rsidP="008B25D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t>Загрузить фургон определенного объема грузом на определенную сумму из различных сортов кофе, находящихся, к тому же, в разных физических состояниях (зерно, молотый, растворимый в банках и пакетиках). Учитывать объем кофе вместе с упаковкой. Провести сортировку товаров на основе соотношения цены и веса. Найти в фургоне товар, соответствующий заданному диапазону параметров качества.</w:t>
      </w:r>
    </w:p>
    <w:p w:rsidR="004C393A" w:rsidRPr="00A13D52" w:rsidRDefault="004C393A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sz w:val="24"/>
          <w:szCs w:val="24"/>
          <w:lang w:eastAsia="ru-RU"/>
        </w:rPr>
        <w:br w:type="page"/>
      </w:r>
    </w:p>
    <w:p w:rsidR="008B25D1" w:rsidRPr="00EC25D6" w:rsidRDefault="00A13D52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 w:rsidRPr="00EC25D6"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</w:p>
    <w:p w:rsidR="004C393A" w:rsidRPr="00A13D52" w:rsidRDefault="004C393A" w:rsidP="004C393A">
      <w:pPr>
        <w:spacing w:after="93" w:line="236" w:lineRule="auto"/>
        <w:ind w:left="705" w:right="1249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Полиморфизм</w:t>
      </w:r>
      <w:r w:rsidRPr="00A13D52"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:rsidR="004C393A" w:rsidRPr="00A13D52" w:rsidRDefault="004C393A" w:rsidP="004C393A">
      <w:pPr>
        <w:ind w:left="-15" w:firstLine="710"/>
        <w:rPr>
          <w:rFonts w:ascii="Arial" w:hAnsi="Arial" w:cs="Arial"/>
          <w:sz w:val="24"/>
          <w:szCs w:val="24"/>
        </w:rPr>
      </w:pPr>
      <w:r w:rsidRPr="00A13D52">
        <w:rPr>
          <w:rFonts w:ascii="Arial" w:eastAsia="Times New Roman" w:hAnsi="Arial" w:cs="Arial"/>
          <w:b/>
          <w:i/>
          <w:sz w:val="24"/>
          <w:szCs w:val="24"/>
        </w:rPr>
        <w:t xml:space="preserve">Задание: </w:t>
      </w:r>
      <w:r w:rsidRPr="00A13D52">
        <w:rPr>
          <w:rFonts w:ascii="Arial" w:hAnsi="Arial" w:cs="Arial"/>
          <w:sz w:val="24"/>
          <w:szCs w:val="24"/>
        </w:rPr>
        <w:t>построить класс 1-го уровня с указанными в индивидуальном задании полями и методами:</w:t>
      </w:r>
      <w:r w:rsidRPr="00A13D52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конструктор;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функция, которая определяет «качество» объекта – </w:t>
      </w:r>
      <w:r w:rsidRPr="00A13D52">
        <w:rPr>
          <w:rFonts w:ascii="Arial" w:eastAsia="Times New Roman" w:hAnsi="Arial" w:cs="Arial"/>
          <w:i/>
          <w:sz w:val="24"/>
          <w:szCs w:val="24"/>
        </w:rPr>
        <w:t>Q</w:t>
      </w:r>
      <w:r w:rsidRPr="00A13D52">
        <w:rPr>
          <w:rFonts w:ascii="Arial" w:hAnsi="Arial" w:cs="Arial"/>
          <w:sz w:val="24"/>
          <w:szCs w:val="24"/>
        </w:rPr>
        <w:t xml:space="preserve">  по заданной формуле (столбец 2);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вывод информации об объекте.   </w:t>
      </w:r>
    </w:p>
    <w:p w:rsidR="004C393A" w:rsidRPr="00A13D52" w:rsidRDefault="004C393A" w:rsidP="004C393A">
      <w:pPr>
        <w:ind w:left="552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Построить класс 2-го уровня</w:t>
      </w:r>
      <w:r w:rsidRPr="00A13D52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(класс-потомок), который содержит: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дополнительное поле </w:t>
      </w:r>
      <w:r w:rsidRPr="00A13D52">
        <w:rPr>
          <w:rFonts w:ascii="Arial" w:eastAsia="Times New Roman" w:hAnsi="Arial" w:cs="Arial"/>
          <w:i/>
          <w:sz w:val="24"/>
          <w:szCs w:val="24"/>
        </w:rPr>
        <w:t>P</w:t>
      </w:r>
      <w:r w:rsidRPr="00A13D52">
        <w:rPr>
          <w:rFonts w:ascii="Arial" w:hAnsi="Arial" w:cs="Arial"/>
          <w:sz w:val="24"/>
          <w:szCs w:val="24"/>
        </w:rPr>
        <w:t xml:space="preserve">; </w:t>
      </w:r>
    </w:p>
    <w:p w:rsidR="004C393A" w:rsidRPr="00A13D52" w:rsidRDefault="004C393A" w:rsidP="004C393A">
      <w:pPr>
        <w:numPr>
          <w:ilvl w:val="0"/>
          <w:numId w:val="1"/>
        </w:numPr>
        <w:spacing w:after="57" w:line="231" w:lineRule="auto"/>
        <w:ind w:firstLine="542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функция, которая определяет «качество» объекта класса 2-го уровня</w:t>
      </w:r>
      <w:r w:rsidRPr="00A13D52">
        <w:rPr>
          <w:rFonts w:ascii="Arial" w:eastAsia="Times New Roman" w:hAnsi="Arial" w:cs="Arial"/>
          <w:b/>
          <w:sz w:val="24"/>
          <w:szCs w:val="24"/>
        </w:rPr>
        <w:t xml:space="preserve"> – </w:t>
      </w:r>
      <w:proofErr w:type="spellStart"/>
      <w:r w:rsidRPr="00A13D52">
        <w:rPr>
          <w:rFonts w:ascii="Arial" w:hAnsi="Arial" w:cs="Arial"/>
          <w:sz w:val="24"/>
          <w:szCs w:val="24"/>
        </w:rPr>
        <w:t>Qp</w:t>
      </w:r>
      <w:proofErr w:type="spellEnd"/>
      <w:r w:rsidRPr="00A13D52">
        <w:rPr>
          <w:rFonts w:ascii="Arial" w:hAnsi="Arial" w:cs="Arial"/>
          <w:sz w:val="24"/>
          <w:szCs w:val="24"/>
        </w:rPr>
        <w:t>, которая перекрывает функцию качества класса 1-го уровня (</w:t>
      </w:r>
      <w:r w:rsidRPr="00A13D52">
        <w:rPr>
          <w:rFonts w:ascii="Arial" w:eastAsia="Times New Roman" w:hAnsi="Arial" w:cs="Arial"/>
          <w:i/>
          <w:sz w:val="24"/>
          <w:szCs w:val="24"/>
        </w:rPr>
        <w:t>Q</w:t>
      </w:r>
      <w:proofErr w:type="gramStart"/>
      <w:r w:rsidRPr="00A13D52">
        <w:rPr>
          <w:rFonts w:ascii="Arial" w:hAnsi="Arial" w:cs="Arial"/>
          <w:sz w:val="24"/>
          <w:szCs w:val="24"/>
        </w:rPr>
        <w:t xml:space="preserve"> )</w:t>
      </w:r>
      <w:proofErr w:type="gramEnd"/>
      <w:r w:rsidRPr="00A13D52">
        <w:rPr>
          <w:rFonts w:ascii="Arial" w:hAnsi="Arial" w:cs="Arial"/>
          <w:sz w:val="24"/>
          <w:szCs w:val="24"/>
        </w:rPr>
        <w:t xml:space="preserve">, выполняя вычисление по новой формуле (столбец 3).  </w:t>
      </w:r>
    </w:p>
    <w:p w:rsidR="004C393A" w:rsidRPr="00A13D52" w:rsidRDefault="004C393A" w:rsidP="004C393A">
      <w:pPr>
        <w:ind w:left="-15" w:firstLine="542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Создать проект для демонстрации работы: ввод и вывод информации об объектах классов 1-го и 2-го уровней. </w:t>
      </w:r>
    </w:p>
    <w:p w:rsidR="004C393A" w:rsidRPr="00A13D52" w:rsidRDefault="004C393A" w:rsidP="004C393A">
      <w:pPr>
        <w:spacing w:after="56" w:line="240" w:lineRule="auto"/>
        <w:ind w:left="542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</w:p>
    <w:p w:rsidR="004C393A" w:rsidRPr="00A13D52" w:rsidRDefault="004C393A" w:rsidP="004C393A">
      <w:pPr>
        <w:spacing w:after="56" w:line="240" w:lineRule="auto"/>
        <w:ind w:left="542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tbl>
      <w:tblPr>
        <w:tblStyle w:val="TableGrid"/>
        <w:tblW w:w="10013" w:type="dxa"/>
        <w:tblInd w:w="-110" w:type="dxa"/>
        <w:tblCellMar>
          <w:top w:w="66" w:type="dxa"/>
          <w:left w:w="106" w:type="dxa"/>
          <w:right w:w="22" w:type="dxa"/>
        </w:tblCellMar>
        <w:tblLook w:val="04A0" w:firstRow="1" w:lastRow="0" w:firstColumn="1" w:lastColumn="0" w:noHBand="0" w:noVBand="1"/>
      </w:tblPr>
      <w:tblGrid>
        <w:gridCol w:w="922"/>
        <w:gridCol w:w="5515"/>
        <w:gridCol w:w="3576"/>
      </w:tblGrid>
      <w:tr w:rsidR="004C393A" w:rsidRPr="00A13D52" w:rsidTr="00B038E2">
        <w:trPr>
          <w:trHeight w:val="65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22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№</w:t>
            </w:r>
          </w:p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вар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76" w:lineRule="auto"/>
              <w:ind w:left="344" w:right="36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Поля и функция «качества»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класса 1-го уровня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Поле и функция «качества»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класса 2-го уровня 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Компьютер: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- наименование процессора; </w:t>
            </w:r>
          </w:p>
          <w:p w:rsidR="004C393A" w:rsidRPr="00A13D52" w:rsidRDefault="004C393A" w:rsidP="00B038E2">
            <w:pPr>
              <w:spacing w:line="276" w:lineRule="auto"/>
              <w:ind w:right="62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-тактовая частота процессора (МГц);   - объем оперативной памяти (Мб).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(0,1·частота) + память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объем винчестера (Гб)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>+0,5·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Оператор мобильной связи: </w:t>
            </w:r>
          </w:p>
          <w:p w:rsidR="004C393A" w:rsidRPr="00A13D52" w:rsidRDefault="004C393A" w:rsidP="00B038E2">
            <w:pPr>
              <w:numPr>
                <w:ilvl w:val="0"/>
                <w:numId w:val="2"/>
              </w:numPr>
              <w:spacing w:after="56"/>
              <w:ind w:right="138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 оператора; </w:t>
            </w:r>
          </w:p>
          <w:p w:rsidR="004C393A" w:rsidRPr="00A13D52" w:rsidRDefault="004C393A" w:rsidP="00B038E2">
            <w:pPr>
              <w:numPr>
                <w:ilvl w:val="0"/>
                <w:numId w:val="2"/>
              </w:numPr>
              <w:spacing w:after="57" w:line="235" w:lineRule="auto"/>
              <w:ind w:right="138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стоимость 1 минуты разговора;  - площадь покрытия.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100 · площадь покрытия / стоимость 1 минуты разговора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наличие платы за каждое соединение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0,7·Q, если 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- истина,   иначе 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1,5·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Товар на складе: </w:t>
            </w:r>
          </w:p>
          <w:p w:rsidR="004C393A" w:rsidRPr="00A13D52" w:rsidRDefault="004C393A" w:rsidP="00B038E2">
            <w:pPr>
              <w:numPr>
                <w:ilvl w:val="0"/>
                <w:numId w:val="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наименование; </w:t>
            </w:r>
          </w:p>
          <w:p w:rsidR="004C393A" w:rsidRPr="00A13D52" w:rsidRDefault="004C393A" w:rsidP="00B038E2">
            <w:pPr>
              <w:numPr>
                <w:ilvl w:val="0"/>
                <w:numId w:val="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цена; </w:t>
            </w:r>
          </w:p>
          <w:p w:rsidR="004C393A" w:rsidRPr="00A13D52" w:rsidRDefault="004C393A" w:rsidP="00B038E2">
            <w:pPr>
              <w:numPr>
                <w:ilvl w:val="0"/>
                <w:numId w:val="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цена / количество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год выпуска товара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 w:right="49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+ 0,5·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Т–Р</w:t>
            </w:r>
            <w:r w:rsidRPr="00A13D52">
              <w:rPr>
                <w:rFonts w:ascii="Arial" w:hAnsi="Arial" w:cs="Arial"/>
                <w:sz w:val="24"/>
                <w:szCs w:val="24"/>
              </w:rPr>
              <w:t>),   где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- текущий год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Кабель: </w:t>
            </w:r>
          </w:p>
          <w:p w:rsidR="004C393A" w:rsidRPr="00A13D52" w:rsidRDefault="004C393A" w:rsidP="00B038E2">
            <w:pPr>
              <w:numPr>
                <w:ilvl w:val="0"/>
                <w:numId w:val="4"/>
              </w:numPr>
              <w:spacing w:after="56"/>
              <w:ind w:right="89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тип; </w:t>
            </w:r>
          </w:p>
          <w:p w:rsidR="004C393A" w:rsidRPr="00A13D52" w:rsidRDefault="004C393A" w:rsidP="00B038E2">
            <w:pPr>
              <w:numPr>
                <w:ilvl w:val="0"/>
                <w:numId w:val="4"/>
              </w:numPr>
              <w:spacing w:after="57" w:line="235" w:lineRule="auto"/>
              <w:ind w:right="89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жил кабеля;    - диаметр.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Q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диаметр / количество жил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наличие оплетки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 w:right="72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- истина,  то   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Q;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        иначе 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0,7·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Учебник по программированию: </w:t>
            </w:r>
          </w:p>
          <w:p w:rsidR="004C393A" w:rsidRPr="00A13D52" w:rsidRDefault="004C393A" w:rsidP="00B038E2">
            <w:pPr>
              <w:numPr>
                <w:ilvl w:val="0"/>
                <w:numId w:val="5"/>
              </w:numPr>
              <w:spacing w:after="56"/>
              <w:ind w:right="16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5"/>
              </w:numPr>
              <w:spacing w:after="57" w:line="235" w:lineRule="auto"/>
              <w:ind w:right="16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страниц; - цена.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цена / количество страниц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P: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год издания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– 0,2·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Т–Р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),  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где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-  текущий год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Мобильный телефон: </w:t>
            </w:r>
          </w:p>
          <w:p w:rsidR="004C393A" w:rsidRPr="00A13D52" w:rsidRDefault="004C393A" w:rsidP="00B038E2">
            <w:pPr>
              <w:numPr>
                <w:ilvl w:val="0"/>
                <w:numId w:val="6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марка; </w:t>
            </w:r>
          </w:p>
          <w:p w:rsidR="004C393A" w:rsidRPr="00A13D52" w:rsidRDefault="004C393A" w:rsidP="00B038E2">
            <w:pPr>
              <w:numPr>
                <w:ilvl w:val="0"/>
                <w:numId w:val="6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цена; </w:t>
            </w:r>
          </w:p>
          <w:p w:rsidR="004C393A" w:rsidRPr="00A13D52" w:rsidRDefault="004C393A" w:rsidP="00B038E2">
            <w:pPr>
              <w:numPr>
                <w:ilvl w:val="0"/>
                <w:numId w:val="6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объем памяти.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объем памяти / цена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количество SIM карт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Q·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323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Спутниковая антенна (тарелка): </w:t>
            </w:r>
          </w:p>
          <w:p w:rsidR="004C393A" w:rsidRPr="00A13D52" w:rsidRDefault="004C393A" w:rsidP="00B038E2">
            <w:pPr>
              <w:spacing w:line="235" w:lineRule="auto"/>
              <w:ind w:right="319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- диаметр; - материал; - цена.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диаметр / цена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7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тип подвески (азимутальная, полярная, тороидальная)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если тип подвески азимутальный,  </w:t>
            </w:r>
          </w:p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если тип подвески полярный,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2,5·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если тип подвески тороидальный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Экзамен: </w:t>
            </w:r>
          </w:p>
          <w:p w:rsidR="004C393A" w:rsidRPr="00A13D52" w:rsidRDefault="004C393A" w:rsidP="00B038E2">
            <w:pPr>
              <w:numPr>
                <w:ilvl w:val="0"/>
                <w:numId w:val="7"/>
              </w:num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дисциплина; </w:t>
            </w:r>
          </w:p>
          <w:p w:rsidR="004C393A" w:rsidRPr="00A13D52" w:rsidRDefault="004C393A" w:rsidP="00B038E2">
            <w:pPr>
              <w:numPr>
                <w:ilvl w:val="0"/>
                <w:numId w:val="7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студентов на экзамене;    - продолжительность экзамена (ч).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число студентов / продолжительность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процент двоек  </w:t>
            </w:r>
          </w:p>
          <w:p w:rsidR="004C393A" w:rsidRPr="00A13D52" w:rsidRDefault="004C393A" w:rsidP="00B038E2">
            <w:pPr>
              <w:spacing w:after="61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· 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>100-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)/100 </w:t>
            </w:r>
          </w:p>
        </w:tc>
      </w:tr>
      <w:tr w:rsidR="004C393A" w:rsidRPr="00A13D52" w:rsidTr="00B038E2">
        <w:trPr>
          <w:trHeight w:val="193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Спортсмен: </w:t>
            </w:r>
          </w:p>
          <w:p w:rsidR="004C393A" w:rsidRPr="00A13D52" w:rsidRDefault="004C393A" w:rsidP="00B038E2">
            <w:pPr>
              <w:numPr>
                <w:ilvl w:val="0"/>
                <w:numId w:val="8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фамилия; </w:t>
            </w:r>
          </w:p>
          <w:p w:rsidR="004C393A" w:rsidRPr="00A13D52" w:rsidRDefault="004C393A" w:rsidP="00B038E2">
            <w:pPr>
              <w:numPr>
                <w:ilvl w:val="0"/>
                <w:numId w:val="8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соревнований; </w:t>
            </w:r>
          </w:p>
          <w:p w:rsidR="004C393A" w:rsidRPr="00A13D52" w:rsidRDefault="004C393A" w:rsidP="00B038E2">
            <w:pPr>
              <w:numPr>
                <w:ilvl w:val="0"/>
                <w:numId w:val="8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сумма мест, занятых спортсменом в соревнованиях.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(число соревнований)/ (сумма мест)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P: занимал ли хотя бы раз первое место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1,5·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 если 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- истина,  иначе –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</w:tr>
      <w:tr w:rsidR="004C393A" w:rsidRPr="00A13D52" w:rsidTr="00B038E2">
        <w:trPr>
          <w:trHeight w:val="258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Программист: </w:t>
            </w:r>
          </w:p>
          <w:p w:rsidR="004C393A" w:rsidRPr="00A13D52" w:rsidRDefault="004C393A" w:rsidP="00B038E2">
            <w:pPr>
              <w:numPr>
                <w:ilvl w:val="0"/>
                <w:numId w:val="9"/>
              </w:num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фамилия; </w:t>
            </w:r>
          </w:p>
          <w:p w:rsidR="004C393A" w:rsidRPr="00A13D52" w:rsidRDefault="004C393A" w:rsidP="00B038E2">
            <w:pPr>
              <w:numPr>
                <w:ilvl w:val="0"/>
                <w:numId w:val="9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программ, написанных программистом; </w:t>
            </w:r>
          </w:p>
          <w:p w:rsidR="004C393A" w:rsidRPr="00A13D52" w:rsidRDefault="004C393A" w:rsidP="00B038E2">
            <w:pPr>
              <w:numPr>
                <w:ilvl w:val="0"/>
                <w:numId w:val="9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языков программирования,   которыми он пишет программы.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Q = (число программ)*(число языков) 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число программ, которые работают   правильно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· 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/ (число всех программ)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right="1502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Спектакль:    - название;  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 –  число зрителей в начале;  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– число зрителей в конце.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–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1)/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  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год написания пьесы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 w:right="83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Т-Р</w:t>
            </w:r>
            <w:r w:rsidRPr="00A13D52">
              <w:rPr>
                <w:rFonts w:ascii="Arial" w:hAnsi="Arial" w:cs="Arial"/>
                <w:sz w:val="24"/>
                <w:szCs w:val="24"/>
              </w:rPr>
              <w:t>+1),     где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 xml:space="preserve"> Т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- текущий год </w:t>
            </w:r>
          </w:p>
        </w:tc>
      </w:tr>
      <w:tr w:rsidR="004C393A" w:rsidRPr="00A13D52" w:rsidTr="00B038E2">
        <w:trPr>
          <w:trHeight w:val="226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Алмаз: </w:t>
            </w:r>
          </w:p>
          <w:p w:rsidR="004C393A" w:rsidRPr="00A13D52" w:rsidRDefault="004C393A" w:rsidP="00B038E2">
            <w:pPr>
              <w:numPr>
                <w:ilvl w:val="0"/>
                <w:numId w:val="10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10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вес (в каратах); </w:t>
            </w:r>
          </w:p>
          <w:p w:rsidR="004C393A" w:rsidRPr="00A13D52" w:rsidRDefault="004C393A" w:rsidP="00B038E2">
            <w:pPr>
              <w:numPr>
                <w:ilvl w:val="0"/>
                <w:numId w:val="10"/>
              </w:numPr>
              <w:spacing w:after="57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качество огранки в баллах (число).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Q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0,4·вес + 0,6·качество огранки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цвет (белый, голубой, желтый, и </w:t>
            </w:r>
            <w:proofErr w:type="spellStart"/>
            <w:r w:rsidRPr="00A13D52">
              <w:rPr>
                <w:rFonts w:ascii="Arial" w:hAnsi="Arial" w:cs="Arial"/>
                <w:sz w:val="24"/>
                <w:szCs w:val="24"/>
              </w:rPr>
              <w:t>тп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:rsidR="004C393A" w:rsidRPr="00A13D52" w:rsidRDefault="004C393A" w:rsidP="00B038E2">
            <w:pPr>
              <w:spacing w:line="235" w:lineRule="auto"/>
              <w:ind w:left="5" w:right="31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цвет голубой,            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Q+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1;  </w:t>
            </w:r>
          </w:p>
          <w:p w:rsidR="004C393A" w:rsidRPr="00A13D52" w:rsidRDefault="004C393A" w:rsidP="00B038E2">
            <w:pPr>
              <w:spacing w:line="235" w:lineRule="auto"/>
              <w:ind w:left="5" w:right="797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а если 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>желтый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,             то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>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3D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–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0,5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иначе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Компьютерная сеть: </w:t>
            </w:r>
          </w:p>
          <w:p w:rsidR="004C393A" w:rsidRPr="00A13D52" w:rsidRDefault="004C393A" w:rsidP="00B038E2">
            <w:pPr>
              <w:numPr>
                <w:ilvl w:val="0"/>
                <w:numId w:val="11"/>
              </w:numPr>
              <w:spacing w:after="56"/>
              <w:ind w:hanging="26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 организации; </w:t>
            </w:r>
          </w:p>
          <w:p w:rsidR="004C393A" w:rsidRPr="00A13D52" w:rsidRDefault="004C393A" w:rsidP="00B038E2">
            <w:pPr>
              <w:numPr>
                <w:ilvl w:val="0"/>
                <w:numId w:val="11"/>
              </w:numPr>
              <w:spacing w:after="56"/>
              <w:ind w:hanging="26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рабочих станций; </w:t>
            </w:r>
          </w:p>
          <w:p w:rsidR="004C393A" w:rsidRPr="00A13D52" w:rsidRDefault="004C393A" w:rsidP="00B038E2">
            <w:pPr>
              <w:numPr>
                <w:ilvl w:val="0"/>
                <w:numId w:val="11"/>
              </w:numPr>
              <w:spacing w:after="56"/>
              <w:ind w:hanging="26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среднее расстояние между станциями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(м).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число станций · среднее расстояние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 w:line="238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средняя скорость передачи данных в сети (Мб/с)  </w:t>
            </w:r>
          </w:p>
          <w:p w:rsidR="004C393A" w:rsidRPr="00A13D52" w:rsidRDefault="004C393A" w:rsidP="00B038E2">
            <w:pPr>
              <w:spacing w:after="58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Q·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Армия: </w:t>
            </w:r>
          </w:p>
          <w:p w:rsidR="004C393A" w:rsidRPr="00A13D52" w:rsidRDefault="004C393A" w:rsidP="00B038E2">
            <w:pPr>
              <w:numPr>
                <w:ilvl w:val="0"/>
                <w:numId w:val="12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вид войск; </w:t>
            </w:r>
          </w:p>
          <w:p w:rsidR="004C393A" w:rsidRPr="00A13D52" w:rsidRDefault="004C393A" w:rsidP="00B038E2">
            <w:pPr>
              <w:numPr>
                <w:ilvl w:val="0"/>
                <w:numId w:val="12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численность (</w:t>
            </w:r>
            <w:proofErr w:type="spellStart"/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>тыс</w:t>
            </w:r>
            <w:proofErr w:type="spellEnd"/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человек): </w:t>
            </w:r>
          </w:p>
          <w:p w:rsidR="004C393A" w:rsidRPr="00A13D52" w:rsidRDefault="004C393A" w:rsidP="00B038E2">
            <w:pPr>
              <w:numPr>
                <w:ilvl w:val="0"/>
                <w:numId w:val="12"/>
              </w:numPr>
              <w:spacing w:after="57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вооруженность (баллы - число).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=0,3·численность+0,7·вооруженность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341" w:hanging="33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опыт (число месяцев, на протяжении которых армия вела боевые действия)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· (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+1) </w:t>
            </w:r>
          </w:p>
        </w:tc>
      </w:tr>
      <w:tr w:rsidR="004C393A" w:rsidRPr="00A13D52" w:rsidTr="00B038E2">
        <w:trPr>
          <w:trHeight w:val="193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Автомобиль: </w:t>
            </w:r>
          </w:p>
          <w:p w:rsidR="004C393A" w:rsidRPr="00A13D52" w:rsidRDefault="004C393A" w:rsidP="00B038E2">
            <w:pPr>
              <w:numPr>
                <w:ilvl w:val="0"/>
                <w:numId w:val="13"/>
              </w:numPr>
              <w:spacing w:after="56"/>
              <w:ind w:right="86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марка автомобиля; </w:t>
            </w:r>
          </w:p>
          <w:p w:rsidR="004C393A" w:rsidRPr="00A13D52" w:rsidRDefault="004C393A" w:rsidP="00B038E2">
            <w:pPr>
              <w:numPr>
                <w:ilvl w:val="0"/>
                <w:numId w:val="13"/>
              </w:numPr>
              <w:spacing w:after="57" w:line="235" w:lineRule="auto"/>
              <w:ind w:right="86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мощность двигателя (кВт);    - число мест.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0,1·мощность·число мест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год изготовления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 w:right="542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>-1,5·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r w:rsidRPr="00A13D52">
              <w:rPr>
                <w:rFonts w:ascii="Arial" w:hAnsi="Arial" w:cs="Arial"/>
                <w:sz w:val="24"/>
                <w:szCs w:val="24"/>
              </w:rPr>
              <w:t>-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>) ,        где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- текущий год </w:t>
            </w:r>
          </w:p>
        </w:tc>
      </w:tr>
      <w:tr w:rsidR="004C393A" w:rsidRPr="00A13D52" w:rsidTr="00B038E2">
        <w:trPr>
          <w:trHeight w:val="258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Партия: </w:t>
            </w:r>
          </w:p>
          <w:p w:rsidR="004C393A" w:rsidRPr="00A13D52" w:rsidRDefault="004C393A" w:rsidP="00B038E2">
            <w:pPr>
              <w:numPr>
                <w:ilvl w:val="0"/>
                <w:numId w:val="14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14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численность (тыс. членов); </w:t>
            </w:r>
          </w:p>
          <w:p w:rsidR="004C393A" w:rsidRPr="00A13D52" w:rsidRDefault="004C393A" w:rsidP="00B038E2">
            <w:pPr>
              <w:numPr>
                <w:ilvl w:val="0"/>
                <w:numId w:val="14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процент голосов на последних  выборах.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0,3·численность+0,7· процент гол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численность партии в прошлом году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62" w:line="235" w:lineRule="auto"/>
              <w:ind w:left="5" w:right="1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численность в текущем году увеличилась,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=1,2·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 </w:t>
            </w:r>
          </w:p>
          <w:p w:rsidR="004C393A" w:rsidRPr="00A13D52" w:rsidRDefault="004C393A" w:rsidP="00B038E2">
            <w:pPr>
              <w:spacing w:after="58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а если сократилась, то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=0,8·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226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Высшее учебное заведение: </w:t>
            </w:r>
          </w:p>
          <w:p w:rsidR="004C393A" w:rsidRPr="00A13D52" w:rsidRDefault="004C393A" w:rsidP="00B038E2">
            <w:pPr>
              <w:numPr>
                <w:ilvl w:val="0"/>
                <w:numId w:val="15"/>
              </w:numPr>
              <w:spacing w:after="56"/>
              <w:ind w:hanging="2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 заведения; </w:t>
            </w:r>
          </w:p>
          <w:p w:rsidR="004C393A" w:rsidRPr="00A13D52" w:rsidRDefault="004C393A" w:rsidP="00B038E2">
            <w:pPr>
              <w:numPr>
                <w:ilvl w:val="0"/>
                <w:numId w:val="15"/>
              </w:numPr>
              <w:spacing w:after="56"/>
              <w:ind w:hanging="2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студентов, зачисленных 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>на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1-й курс; </w:t>
            </w:r>
          </w:p>
          <w:p w:rsidR="004C393A" w:rsidRPr="00A13D52" w:rsidRDefault="004C393A" w:rsidP="00B038E2">
            <w:pPr>
              <w:numPr>
                <w:ilvl w:val="0"/>
                <w:numId w:val="15"/>
              </w:numPr>
              <w:spacing w:after="56"/>
              <w:ind w:hanging="23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выпускников. 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количество выпускников / количество зачисленных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 w:right="1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процент выпускников, которые работают по специальности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*Q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Солдат: </w:t>
            </w:r>
          </w:p>
          <w:p w:rsidR="004C393A" w:rsidRPr="00A13D52" w:rsidRDefault="004C393A" w:rsidP="00B038E2">
            <w:pPr>
              <w:spacing w:line="237" w:lineRule="auto"/>
              <w:ind w:right="372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фамилия;    - рост (м);    - вес (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>кг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рост·вес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образование (начальное, среднее, высшее) </w:t>
            </w:r>
          </w:p>
          <w:p w:rsidR="004C393A" w:rsidRPr="00A13D52" w:rsidRDefault="004C393A" w:rsidP="00B038E2">
            <w:pPr>
              <w:spacing w:line="276" w:lineRule="auto"/>
              <w:ind w:left="5" w:right="1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образование высшее,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а если начальное, то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>=0,5·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иначе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Телевизор: </w:t>
            </w:r>
          </w:p>
          <w:p w:rsidR="004C393A" w:rsidRPr="00A13D52" w:rsidRDefault="004C393A" w:rsidP="00B038E2">
            <w:pPr>
              <w:numPr>
                <w:ilvl w:val="0"/>
                <w:numId w:val="16"/>
              </w:numPr>
              <w:spacing w:after="56"/>
              <w:ind w:right="65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фирма; </w:t>
            </w:r>
          </w:p>
          <w:p w:rsidR="004C393A" w:rsidRPr="00A13D52" w:rsidRDefault="004C393A" w:rsidP="00B038E2">
            <w:pPr>
              <w:numPr>
                <w:ilvl w:val="0"/>
                <w:numId w:val="16"/>
              </w:numPr>
              <w:spacing w:after="57" w:line="235" w:lineRule="auto"/>
              <w:ind w:right="65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диагональ экрана (дюйм);    - звуковая мощность (</w:t>
            </w:r>
            <w:proofErr w:type="spellStart"/>
            <w:r w:rsidRPr="00A13D52">
              <w:rPr>
                <w:rFonts w:ascii="Arial" w:hAnsi="Arial" w:cs="Arial"/>
                <w:sz w:val="24"/>
                <w:szCs w:val="24"/>
              </w:rPr>
              <w:t>дб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диагональ+(0,05·мощность)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76" w:lineRule="auto"/>
              <w:ind w:left="5" w:right="20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страна-производитель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если страна - Япония,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 а если Сингапур или Корея, то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>=1,5·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иначе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Митинг: </w:t>
            </w:r>
          </w:p>
          <w:p w:rsidR="004C393A" w:rsidRPr="00A13D52" w:rsidRDefault="004C393A" w:rsidP="00B038E2">
            <w:pPr>
              <w:spacing w:line="276" w:lineRule="auto"/>
              <w:ind w:right="2357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название события;  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1 – число ораторов;   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– число участников.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>1/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число групп ораторов, которые </w:t>
            </w:r>
            <w:r w:rsidRPr="00A13D52">
              <w:rPr>
                <w:rFonts w:ascii="Arial" w:hAnsi="Arial" w:cs="Arial"/>
                <w:sz w:val="24"/>
                <w:szCs w:val="24"/>
              </w:rPr>
              <w:tab/>
              <w:t xml:space="preserve">высказывали одинаковые мысли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>/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n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2   </w:t>
            </w:r>
          </w:p>
        </w:tc>
      </w:tr>
      <w:tr w:rsidR="004C393A" w:rsidRPr="00A13D52" w:rsidTr="00B038E2">
        <w:trPr>
          <w:trHeight w:val="226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Дом: </w:t>
            </w:r>
          </w:p>
          <w:p w:rsidR="004C393A" w:rsidRPr="00A13D52" w:rsidRDefault="004C393A" w:rsidP="00B038E2">
            <w:pPr>
              <w:spacing w:line="235" w:lineRule="auto"/>
              <w:ind w:right="298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номер дома;    - число квартир;    - год сооружения.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>=(число квартир)+2· (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gramEnd"/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                         – год сооружения),   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где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Т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- текущий год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 w:line="238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P: район (центр, окраина, и </w:t>
            </w:r>
            <w:proofErr w:type="spellStart"/>
            <w:r w:rsidRPr="00A13D52">
              <w:rPr>
                <w:rFonts w:ascii="Arial" w:hAnsi="Arial" w:cs="Arial"/>
                <w:sz w:val="24"/>
                <w:szCs w:val="24"/>
              </w:rPr>
              <w:t>тп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8"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район - центр, то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      иначе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=0,5·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Руководитель: </w:t>
            </w:r>
          </w:p>
          <w:p w:rsidR="004C393A" w:rsidRPr="00A13D52" w:rsidRDefault="004C393A" w:rsidP="00B038E2">
            <w:pPr>
              <w:numPr>
                <w:ilvl w:val="0"/>
                <w:numId w:val="17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фамилия; </w:t>
            </w:r>
          </w:p>
          <w:p w:rsidR="004C393A" w:rsidRPr="00A13D52" w:rsidRDefault="004C393A" w:rsidP="00B038E2">
            <w:pPr>
              <w:numPr>
                <w:ilvl w:val="0"/>
                <w:numId w:val="17"/>
              </w:numPr>
              <w:spacing w:after="57" w:line="235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самооценка (в баллах - целое число);    - оценка другими людьми (в баллах).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(оценка другими)/самооценка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P: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 оценка потомками (в </w:t>
            </w:r>
            <w:proofErr w:type="gramEnd"/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>баллах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8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0,3·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+ 0,7·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3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Студент: </w:t>
            </w:r>
          </w:p>
          <w:p w:rsidR="004C393A" w:rsidRPr="00A13D52" w:rsidRDefault="004C393A" w:rsidP="00B038E2">
            <w:pPr>
              <w:spacing w:line="235" w:lineRule="auto"/>
              <w:ind w:right="2678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фамилия;    - средний балл;    - курс. </w:t>
            </w:r>
          </w:p>
          <w:p w:rsidR="004C393A" w:rsidRPr="00A13D52" w:rsidRDefault="004C393A" w:rsidP="00B038E2">
            <w:pPr>
              <w:spacing w:after="58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0,2 · средний балл · курс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изучает дисциплины на английском языке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2·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, если 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- истина,   иначе  </w:t>
            </w: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0,9·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lastRenderedPageBreak/>
              <w:t>24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Антенна: </w:t>
            </w:r>
          </w:p>
          <w:p w:rsidR="004C393A" w:rsidRPr="00A13D52" w:rsidRDefault="004C393A" w:rsidP="00B038E2">
            <w:pPr>
              <w:numPr>
                <w:ilvl w:val="0"/>
                <w:numId w:val="18"/>
              </w:numPr>
              <w:spacing w:after="56"/>
              <w:ind w:right="268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18"/>
              </w:numPr>
              <w:spacing w:after="57" w:line="235" w:lineRule="auto"/>
              <w:ind w:right="268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мощность;    - высота (м).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мощность +0.5·высота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коэффициент излучения </w:t>
            </w:r>
          </w:p>
          <w:p w:rsidR="004C393A" w:rsidRPr="00A13D52" w:rsidRDefault="004C393A" w:rsidP="00B038E2">
            <w:pPr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– 0.1·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2261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Самолет: </w:t>
            </w:r>
          </w:p>
          <w:p w:rsidR="004C393A" w:rsidRPr="00A13D52" w:rsidRDefault="004C393A" w:rsidP="00B038E2">
            <w:pPr>
              <w:numPr>
                <w:ilvl w:val="0"/>
                <w:numId w:val="19"/>
              </w:numPr>
              <w:spacing w:after="56"/>
              <w:ind w:right="114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марка; </w:t>
            </w:r>
          </w:p>
          <w:p w:rsidR="004C393A" w:rsidRPr="00A13D52" w:rsidRDefault="004C393A" w:rsidP="00B038E2">
            <w:pPr>
              <w:numPr>
                <w:ilvl w:val="0"/>
                <w:numId w:val="19"/>
              </w:numPr>
              <w:spacing w:after="57" w:line="235" w:lineRule="auto"/>
              <w:ind w:right="1144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количество двигателей;    - высота полета.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Q = кол-во двигателей · высота полета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 /1000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страна-производитель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: если страна - Россия, то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+1;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а если Франция, то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r w:rsidRPr="00A13D52">
              <w:rPr>
                <w:rFonts w:ascii="Arial" w:hAnsi="Arial" w:cs="Arial"/>
                <w:sz w:val="24"/>
                <w:szCs w:val="24"/>
              </w:rPr>
              <w:t>=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+0.5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Студент: </w:t>
            </w:r>
          </w:p>
          <w:p w:rsidR="004C393A" w:rsidRPr="00A13D52" w:rsidRDefault="004C393A" w:rsidP="00B038E2">
            <w:pPr>
              <w:numPr>
                <w:ilvl w:val="0"/>
                <w:numId w:val="20"/>
              </w:numPr>
              <w:spacing w:after="56"/>
              <w:ind w:right="203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фамилия; </w:t>
            </w:r>
          </w:p>
          <w:p w:rsidR="004C393A" w:rsidRPr="00A13D52" w:rsidRDefault="004C393A" w:rsidP="00B038E2">
            <w:pPr>
              <w:numPr>
                <w:ilvl w:val="0"/>
                <w:numId w:val="20"/>
              </w:numPr>
              <w:spacing w:after="57" w:line="235" w:lineRule="auto"/>
              <w:ind w:right="203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экзаменов;    - число оценок  «пять». </w:t>
            </w:r>
          </w:p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число оценок «пять»</w:t>
            </w:r>
            <w:r w:rsidRPr="00A13D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/ число экзаменов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61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число оценок «три»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– 0.5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2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Фирма: </w:t>
            </w:r>
          </w:p>
          <w:p w:rsidR="004C393A" w:rsidRPr="00A13D52" w:rsidRDefault="004C393A" w:rsidP="00B038E2">
            <w:pPr>
              <w:numPr>
                <w:ilvl w:val="0"/>
                <w:numId w:val="21"/>
              </w:numPr>
              <w:spacing w:after="56"/>
              <w:ind w:right="208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21"/>
              </w:numPr>
              <w:spacing w:after="58" w:line="235" w:lineRule="auto"/>
              <w:ind w:right="2089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доход (</w:t>
            </w:r>
            <w:proofErr w:type="spellStart"/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>тыс</w:t>
            </w:r>
            <w:proofErr w:type="spellEnd"/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$ );    - рейтинг (в баллах).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Q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= доход · рейтинг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инвестиции в фирму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>тыс</w:t>
            </w:r>
            <w:proofErr w:type="spellEnd"/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$ ) </w:t>
            </w:r>
          </w:p>
          <w:p w:rsidR="004C393A" w:rsidRPr="00A13D52" w:rsidRDefault="004C393A" w:rsidP="00B038E2">
            <w:pPr>
              <w:spacing w:after="52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Военный корабль: </w:t>
            </w:r>
          </w:p>
          <w:p w:rsidR="004C393A" w:rsidRPr="00A13D52" w:rsidRDefault="004C393A" w:rsidP="00B038E2">
            <w:pPr>
              <w:numPr>
                <w:ilvl w:val="0"/>
                <w:numId w:val="22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название; </w:t>
            </w:r>
          </w:p>
          <w:p w:rsidR="004C393A" w:rsidRPr="00A13D52" w:rsidRDefault="004C393A" w:rsidP="00B038E2">
            <w:pPr>
              <w:numPr>
                <w:ilvl w:val="0"/>
                <w:numId w:val="22"/>
              </w:num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длина; </w:t>
            </w:r>
          </w:p>
          <w:p w:rsidR="004C393A" w:rsidRPr="00A13D52" w:rsidRDefault="004C393A" w:rsidP="00B038E2">
            <w:pPr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пушек главного калибра.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(число пушек)</w:t>
            </w:r>
            <w:r w:rsidRPr="00A13D5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/ длина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 крейсерская скорость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  (в морских узлах)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0.25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+ </w:t>
            </w:r>
            <w:proofErr w:type="gram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393A" w:rsidRPr="00A13D52" w:rsidTr="00B038E2">
        <w:trPr>
          <w:trHeight w:val="1944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Коробка спичек: </w:t>
            </w:r>
          </w:p>
          <w:p w:rsidR="004C393A" w:rsidRPr="00A13D52" w:rsidRDefault="004C393A" w:rsidP="00B038E2">
            <w:pPr>
              <w:numPr>
                <w:ilvl w:val="0"/>
                <w:numId w:val="2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фирма изготовитель; </w:t>
            </w:r>
          </w:p>
          <w:p w:rsidR="004C393A" w:rsidRPr="00A13D52" w:rsidRDefault="004C393A" w:rsidP="00B038E2">
            <w:pPr>
              <w:numPr>
                <w:ilvl w:val="0"/>
                <w:numId w:val="23"/>
              </w:numPr>
              <w:spacing w:after="56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число спичек в коробке; </w:t>
            </w:r>
          </w:p>
          <w:p w:rsidR="004C393A" w:rsidRPr="00A13D52" w:rsidRDefault="004C393A" w:rsidP="00B038E2">
            <w:pPr>
              <w:numPr>
                <w:ilvl w:val="0"/>
                <w:numId w:val="23"/>
              </w:numPr>
              <w:spacing w:after="58"/>
              <w:ind w:hanging="163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время горения одной спички (с). </w:t>
            </w:r>
          </w:p>
          <w:p w:rsidR="004C393A" w:rsidRPr="00A13D52" w:rsidRDefault="004C393A" w:rsidP="00B038E2">
            <w:pPr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(число спичек) · время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средний % бракованных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спичек в коробке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>100-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r w:rsidRPr="00A13D52">
              <w:rPr>
                <w:rFonts w:ascii="Arial" w:hAnsi="Arial" w:cs="Arial"/>
                <w:sz w:val="24"/>
                <w:szCs w:val="24"/>
              </w:rPr>
              <w:t>)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/ 100 </w:t>
            </w:r>
          </w:p>
        </w:tc>
      </w:tr>
      <w:tr w:rsidR="004C393A" w:rsidRPr="00A13D52" w:rsidTr="00B038E2">
        <w:trPr>
          <w:trHeight w:val="161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3A" w:rsidRPr="00A13D52" w:rsidRDefault="004C393A" w:rsidP="00B038E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after="56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Полководец: </w:t>
            </w:r>
          </w:p>
          <w:p w:rsidR="004C393A" w:rsidRPr="00A13D52" w:rsidRDefault="004C393A" w:rsidP="00B038E2">
            <w:pPr>
              <w:spacing w:after="55" w:line="235" w:lineRule="auto"/>
              <w:ind w:right="2962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  - фамилия;    - число битв;    - число побед. </w:t>
            </w:r>
          </w:p>
          <w:p w:rsidR="004C393A" w:rsidRPr="00A13D52" w:rsidRDefault="004C393A" w:rsidP="00B038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= (число побед)</w:t>
            </w:r>
            <w:r w:rsidRPr="00A13D52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/(число битв)   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3A" w:rsidRPr="00A13D52" w:rsidRDefault="004C393A" w:rsidP="00B038E2">
            <w:pPr>
              <w:spacing w:line="235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P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: число побед с 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</w:rPr>
              <w:t>меньшими</w:t>
            </w:r>
            <w:proofErr w:type="gramEnd"/>
            <w:r w:rsidRPr="00A13D52">
              <w:rPr>
                <w:rFonts w:ascii="Arial" w:hAnsi="Arial" w:cs="Arial"/>
                <w:sz w:val="24"/>
                <w:szCs w:val="24"/>
              </w:rPr>
              <w:t xml:space="preserve">, чем у противника, </w:t>
            </w:r>
          </w:p>
          <w:p w:rsidR="004C393A" w:rsidRPr="00A13D52" w:rsidRDefault="004C393A" w:rsidP="00B038E2">
            <w:pPr>
              <w:spacing w:after="56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силами </w:t>
            </w:r>
          </w:p>
          <w:p w:rsidR="004C393A" w:rsidRPr="00A13D52" w:rsidRDefault="004C393A" w:rsidP="00B038E2">
            <w:pPr>
              <w:spacing w:after="54"/>
              <w:ind w:left="5"/>
              <w:rPr>
                <w:rFonts w:ascii="Arial" w:hAnsi="Arial" w:cs="Arial"/>
                <w:sz w:val="24"/>
                <w:szCs w:val="24"/>
              </w:rPr>
            </w:pP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C393A" w:rsidRPr="00A13D52" w:rsidRDefault="004C393A" w:rsidP="00B038E2">
            <w:pPr>
              <w:spacing w:line="276" w:lineRule="auto"/>
              <w:ind w:left="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Qp</w:t>
            </w:r>
            <w:proofErr w:type="spellEnd"/>
            <w:r w:rsidRPr="00A13D52">
              <w:rPr>
                <w:rFonts w:ascii="Arial" w:hAnsi="Arial" w:cs="Arial"/>
                <w:sz w:val="24"/>
                <w:szCs w:val="24"/>
              </w:rPr>
              <w:t xml:space="preserve"> = 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Р</w:t>
            </w:r>
            <w:proofErr w:type="gramStart"/>
            <w:r w:rsidRPr="00A13D52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proofErr w:type="gramEnd"/>
            <w:r w:rsidRPr="00A13D52">
              <w:rPr>
                <w:rFonts w:ascii="Arial" w:eastAsia="Times New Roman" w:hAnsi="Arial" w:cs="Arial"/>
                <w:b/>
                <w:sz w:val="24"/>
                <w:szCs w:val="24"/>
              </w:rPr>
              <w:t>/</w:t>
            </w:r>
            <w:r w:rsidRPr="00A13D52">
              <w:rPr>
                <w:rFonts w:ascii="Arial" w:hAnsi="Arial" w:cs="Arial"/>
                <w:sz w:val="24"/>
                <w:szCs w:val="24"/>
              </w:rPr>
              <w:t>битвы +</w:t>
            </w:r>
            <w:r w:rsidRPr="00A13D52">
              <w:rPr>
                <w:rFonts w:ascii="Arial" w:eastAsia="Times New Roman" w:hAnsi="Arial" w:cs="Arial"/>
                <w:i/>
                <w:sz w:val="24"/>
                <w:szCs w:val="24"/>
              </w:rPr>
              <w:t>Q</w:t>
            </w:r>
            <w:r w:rsidRPr="00A13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C393A" w:rsidRPr="00A13D52" w:rsidRDefault="004C393A" w:rsidP="004C393A">
      <w:pPr>
        <w:spacing w:after="74" w:line="24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eastAsia="Times New Roman" w:hAnsi="Arial" w:cs="Arial"/>
          <w:b/>
          <w:i/>
          <w:sz w:val="24"/>
          <w:szCs w:val="24"/>
        </w:rPr>
        <w:t xml:space="preserve"> </w:t>
      </w:r>
    </w:p>
    <w:p w:rsidR="004C393A" w:rsidRPr="00A13D52" w:rsidRDefault="004C393A" w:rsidP="004C393A">
      <w:pPr>
        <w:rPr>
          <w:rFonts w:ascii="Arial" w:hAnsi="Arial" w:cs="Arial"/>
          <w:sz w:val="24"/>
          <w:szCs w:val="24"/>
        </w:rPr>
      </w:pPr>
    </w:p>
    <w:p w:rsidR="00087B26" w:rsidRPr="00A13D52" w:rsidRDefault="00087B26" w:rsidP="00C969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</w:p>
    <w:p w:rsidR="00C9694D" w:rsidRPr="00A13D52" w:rsidRDefault="00A13D52" w:rsidP="00C969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 w:rsidR="00EC25D6">
        <w:rPr>
          <w:rFonts w:ascii="Arial" w:eastAsia="Times New Roman" w:hAnsi="Arial" w:cs="Arial"/>
          <w:b/>
          <w:sz w:val="24"/>
          <w:szCs w:val="24"/>
          <w:lang w:val="en-US" w:eastAsia="ru-RU"/>
        </w:rPr>
        <w:t>6</w:t>
      </w:r>
    </w:p>
    <w:p w:rsidR="004C393A" w:rsidRPr="00A13D52" w:rsidRDefault="004C393A" w:rsidP="004C393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Для интерфейса необходимо </w:t>
      </w:r>
      <w:r w:rsidR="00087B26" w:rsidRPr="00A13D52">
        <w:rPr>
          <w:rFonts w:ascii="Arial" w:hAnsi="Arial" w:cs="Arial"/>
          <w:sz w:val="24"/>
          <w:szCs w:val="24"/>
        </w:rPr>
        <w:t>определить</w:t>
      </w:r>
      <w:r w:rsidRPr="00A13D52">
        <w:rPr>
          <w:rFonts w:ascii="Arial" w:hAnsi="Arial" w:cs="Arial"/>
          <w:sz w:val="24"/>
          <w:szCs w:val="24"/>
        </w:rPr>
        <w:t xml:space="preserve"> 1 свойство и 2 метода. 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Абстрактный класс должен содержать 3-5 свойств и 3-5 методо</w:t>
      </w:r>
      <w:proofErr w:type="gramStart"/>
      <w:r w:rsidRPr="00A13D52">
        <w:rPr>
          <w:rFonts w:ascii="Arial" w:hAnsi="Arial" w:cs="Arial"/>
          <w:sz w:val="24"/>
          <w:szCs w:val="24"/>
        </w:rPr>
        <w:t>в(</w:t>
      </w:r>
      <w:proofErr w:type="gramEnd"/>
      <w:r w:rsidRPr="00A13D52">
        <w:rPr>
          <w:rFonts w:ascii="Arial" w:hAnsi="Arial" w:cs="Arial"/>
          <w:sz w:val="24"/>
          <w:szCs w:val="24"/>
        </w:rPr>
        <w:t xml:space="preserve">включая унаследованные свойства интерфейса). 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Класс должен содержать дополнительно 2 свойства и 2 метода.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В программе реализовать работу со списком объектов, который должен содержать объекты типа интерфейса.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1. 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Издание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Книга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Справочник и Энциклопедия.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2. 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Абитуриент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Студент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Студент-Заочник.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3. 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Сотрудник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Инженер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Руководитель.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4. 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Здание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Общественное Здание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Театр.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5. 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Mobile -&gt; abstract class Siemens Mobile -&gt; class Model.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6. 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Корабль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Военный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Корабль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Авианосец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7. 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Врач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Хирург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Нейрохирург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8. 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Корабль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Грузовой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Корабль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Танкер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9. 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Мебель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Шкаф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Книжный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Шкаф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10.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Фильм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Отечественный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Фильм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Комедия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11.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Ткань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Одежда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Костюм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12.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Техника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Плеер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Видеоплеер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13.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Транспортное Средство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Общественный Транспорт 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Трамвай.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14.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Устройство Печати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Принтер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Лазерный Принтер.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15.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Бумага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Тетрадь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Тетрадь</w:t>
      </w:r>
      <w:proofErr w:type="gramStart"/>
      <w:r w:rsidRPr="00A13D52">
        <w:rPr>
          <w:rFonts w:ascii="Arial" w:hAnsi="Arial" w:cs="Arial"/>
          <w:sz w:val="24"/>
          <w:szCs w:val="24"/>
        </w:rPr>
        <w:t xml:space="preserve"> Д</w:t>
      </w:r>
      <w:proofErr w:type="gramEnd"/>
      <w:r w:rsidRPr="00A13D52">
        <w:rPr>
          <w:rFonts w:ascii="Arial" w:hAnsi="Arial" w:cs="Arial"/>
          <w:sz w:val="24"/>
          <w:szCs w:val="24"/>
        </w:rPr>
        <w:t>ля Рисования.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16.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Источник Света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Лампа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Настольная Лампа.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17.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Фигура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Геометрическая фигура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Ромб.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18.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Транспортное средство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Автомобиль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Грузовик.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19.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Устройство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Фотоаппарат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Цифровой фотоаппарат.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20.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Телефон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Мобильный телефон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Смартфон.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21.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Музыкальный инструмент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Гитара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Электрогитара.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22.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Вид спорта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Командный вид спорта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Футбол.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lastRenderedPageBreak/>
        <w:t xml:space="preserve">23.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Строительная техника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Тяжелая строительная техника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Экскаватор.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24.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Участок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Сад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Яблочный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сад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A13D52">
        <w:rPr>
          <w:rFonts w:ascii="Arial" w:hAnsi="Arial" w:cs="Arial"/>
          <w:sz w:val="24"/>
          <w:szCs w:val="24"/>
          <w:lang w:val="en-US"/>
        </w:rPr>
        <w:t xml:space="preserve">25. </w:t>
      </w:r>
      <w:proofErr w:type="gramStart"/>
      <w:r w:rsidRPr="00A13D52">
        <w:rPr>
          <w:rFonts w:ascii="Arial" w:hAnsi="Arial" w:cs="Arial"/>
          <w:sz w:val="24"/>
          <w:szCs w:val="24"/>
          <w:lang w:val="en-US"/>
        </w:rPr>
        <w:t>interface</w:t>
      </w:r>
      <w:proofErr w:type="gramEnd"/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Хозяйство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abstract class </w:t>
      </w:r>
      <w:r w:rsidRPr="00A13D52">
        <w:rPr>
          <w:rFonts w:ascii="Arial" w:hAnsi="Arial" w:cs="Arial"/>
          <w:sz w:val="24"/>
          <w:szCs w:val="24"/>
        </w:rPr>
        <w:t>Животноводческая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ферма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-&gt; class </w:t>
      </w:r>
      <w:r w:rsidRPr="00A13D52">
        <w:rPr>
          <w:rFonts w:ascii="Arial" w:hAnsi="Arial" w:cs="Arial"/>
          <w:sz w:val="24"/>
          <w:szCs w:val="24"/>
        </w:rPr>
        <w:t>Молочная</w:t>
      </w:r>
      <w:r w:rsidRPr="00A13D52">
        <w:rPr>
          <w:rFonts w:ascii="Arial" w:hAnsi="Arial" w:cs="Arial"/>
          <w:sz w:val="24"/>
          <w:szCs w:val="24"/>
          <w:lang w:val="en-US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ферма</w:t>
      </w:r>
      <w:r w:rsidRPr="00A13D52">
        <w:rPr>
          <w:rFonts w:ascii="Arial" w:hAnsi="Arial" w:cs="Arial"/>
          <w:sz w:val="24"/>
          <w:szCs w:val="24"/>
          <w:lang w:val="en-US"/>
        </w:rPr>
        <w:t>.</w:t>
      </w:r>
    </w:p>
    <w:p w:rsidR="00C9694D" w:rsidRPr="00A13D52" w:rsidRDefault="00C9694D" w:rsidP="00C9694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26.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Космический объект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Звезда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Красный гигант.</w:t>
      </w:r>
    </w:p>
    <w:p w:rsidR="00C9694D" w:rsidRPr="00A13D52" w:rsidRDefault="00C9694D" w:rsidP="00C9694D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27.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Вычислительное устройство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Компьютер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Ноутбук.</w:t>
      </w:r>
    </w:p>
    <w:p w:rsidR="00C9694D" w:rsidRPr="00A13D52" w:rsidRDefault="00C9694D" w:rsidP="00C9694D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28.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Коллектив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Музыкальный коллектив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Рок-группа.</w:t>
      </w:r>
    </w:p>
    <w:p w:rsidR="00C9694D" w:rsidRPr="00A13D52" w:rsidRDefault="00C9694D" w:rsidP="00C9694D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29.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Производство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Завод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Кирпичный завод.</w:t>
      </w:r>
    </w:p>
    <w:p w:rsidR="00C9694D" w:rsidRPr="00A13D52" w:rsidRDefault="00C9694D" w:rsidP="00C9694D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30. </w:t>
      </w:r>
      <w:proofErr w:type="spellStart"/>
      <w:r w:rsidRPr="00A13D52">
        <w:rPr>
          <w:rFonts w:ascii="Arial" w:hAnsi="Arial" w:cs="Arial"/>
          <w:sz w:val="24"/>
          <w:szCs w:val="24"/>
        </w:rPr>
        <w:t>interface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Добывающее предприятие -&gt; </w:t>
      </w:r>
      <w:proofErr w:type="spellStart"/>
      <w:r w:rsidRPr="00A13D52">
        <w:rPr>
          <w:rFonts w:ascii="Arial" w:hAnsi="Arial" w:cs="Arial"/>
          <w:sz w:val="24"/>
          <w:szCs w:val="24"/>
        </w:rPr>
        <w:t>abstract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Горнодобывающее предприятие -&gt; </w:t>
      </w:r>
      <w:proofErr w:type="spellStart"/>
      <w:r w:rsidRPr="00A13D52">
        <w:rPr>
          <w:rFonts w:ascii="Arial" w:hAnsi="Arial" w:cs="Arial"/>
          <w:sz w:val="24"/>
          <w:szCs w:val="24"/>
        </w:rPr>
        <w:t>class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Добыча руды.</w:t>
      </w:r>
    </w:p>
    <w:p w:rsidR="00B038E2" w:rsidRPr="00A13D52" w:rsidRDefault="00B038E2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br w:type="page"/>
      </w:r>
    </w:p>
    <w:p w:rsidR="00087B26" w:rsidRPr="00EC25D6" w:rsidRDefault="00EC25D6" w:rsidP="00087B2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>
        <w:rPr>
          <w:rFonts w:ascii="Arial" w:eastAsia="Times New Roman" w:hAnsi="Arial" w:cs="Arial"/>
          <w:b/>
          <w:sz w:val="24"/>
          <w:szCs w:val="24"/>
          <w:lang w:val="en-US" w:eastAsia="ru-RU"/>
        </w:rPr>
        <w:t>7</w:t>
      </w:r>
    </w:p>
    <w:p w:rsidR="00087B26" w:rsidRPr="00A13D52" w:rsidRDefault="00087B26" w:rsidP="00087B26">
      <w:pPr>
        <w:pStyle w:val="a5"/>
        <w:jc w:val="both"/>
        <w:rPr>
          <w:rFonts w:ascii="Arial" w:hAnsi="Arial" w:cs="Arial"/>
          <w:sz w:val="24"/>
          <w:szCs w:val="24"/>
        </w:rPr>
      </w:pPr>
    </w:p>
    <w:p w:rsidR="00087B26" w:rsidRPr="00A13D52" w:rsidRDefault="00087B26" w:rsidP="00087B26">
      <w:pPr>
        <w:ind w:left="360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Взять за основу задачу 3. Должно быть не менее 3 классов, которые наследуются от абстрактного класса. </w:t>
      </w:r>
      <w:r w:rsidRPr="00A13D52">
        <w:rPr>
          <w:rFonts w:ascii="Arial" w:hAnsi="Arial" w:cs="Arial"/>
          <w:sz w:val="24"/>
          <w:szCs w:val="24"/>
        </w:rPr>
        <w:br/>
        <w:t>Используя рефлексию реализовать возможность создания  и вызова методов данных классов на форме. Написать код, который принимает путь к библиотеке классов и ищет все классы, которые реализуют интерфейс.  Далее получают всю информацию о данных классах, и возвращают список из названий классов. На форме реализовать «</w:t>
      </w:r>
      <w:proofErr w:type="spellStart"/>
      <w:r w:rsidRPr="00A13D52">
        <w:rPr>
          <w:rFonts w:ascii="Arial" w:hAnsi="Arial" w:cs="Arial"/>
          <w:sz w:val="24"/>
          <w:szCs w:val="24"/>
        </w:rPr>
        <w:t>дроплаун</w:t>
      </w:r>
      <w:proofErr w:type="spellEnd"/>
      <w:r w:rsidRPr="00A13D52">
        <w:rPr>
          <w:rFonts w:ascii="Arial" w:hAnsi="Arial" w:cs="Arial"/>
          <w:sz w:val="24"/>
          <w:szCs w:val="24"/>
        </w:rPr>
        <w:t>» с названиями классов. При выборе класса на форму должны динамически подгружаться все методы класса с возможностью ввода параметров пользователем. При нажатии кнопки «Выполнить» должен создаваться объект и выполняться выбранный метод.</w:t>
      </w:r>
    </w:p>
    <w:p w:rsidR="00087B26" w:rsidRPr="00A13D52" w:rsidRDefault="00087B26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13D52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:rsidR="00B038E2" w:rsidRPr="00EC25D6" w:rsidRDefault="00EC25D6" w:rsidP="00B038E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>
        <w:rPr>
          <w:rFonts w:ascii="Arial" w:eastAsia="Times New Roman" w:hAnsi="Arial" w:cs="Arial"/>
          <w:b/>
          <w:sz w:val="24"/>
          <w:szCs w:val="24"/>
          <w:lang w:val="en-US" w:eastAsia="ru-RU"/>
        </w:rPr>
        <w:t>8</w:t>
      </w:r>
    </w:p>
    <w:p w:rsidR="00B038E2" w:rsidRPr="00A13D52" w:rsidRDefault="00B038E2" w:rsidP="00B038E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F513C8" w:rsidRPr="00A13D52" w:rsidRDefault="00B038E2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В зависимости от задачи необходимо смоделировать ситуацию/процесс. В каждой модели есть набор возможных ситуаций. Для некоторых событий необходимо определить вероятность возникновения данного события. </w:t>
      </w:r>
      <w:r w:rsidR="00AF1302" w:rsidRPr="00A13D52">
        <w:rPr>
          <w:rFonts w:ascii="Arial" w:hAnsi="Arial" w:cs="Arial"/>
          <w:sz w:val="24"/>
          <w:szCs w:val="24"/>
        </w:rPr>
        <w:t>Интерфейс необходимо реализовать, используя 3 и более классов.</w:t>
      </w:r>
    </w:p>
    <w:p w:rsidR="00B038E2" w:rsidRPr="00A13D52" w:rsidRDefault="00B038E2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Для решения задач необходимо использовать:</w:t>
      </w:r>
    </w:p>
    <w:p w:rsidR="00B038E2" w:rsidRPr="00A13D52" w:rsidRDefault="00B038E2" w:rsidP="00B038E2">
      <w:pPr>
        <w:pStyle w:val="a5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Делегаты/события.</w:t>
      </w:r>
    </w:p>
    <w:p w:rsidR="00B038E2" w:rsidRPr="00A13D52" w:rsidRDefault="00B038E2" w:rsidP="00B038E2">
      <w:pPr>
        <w:pStyle w:val="a5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A13D52">
        <w:rPr>
          <w:rFonts w:ascii="Arial" w:hAnsi="Arial" w:cs="Arial"/>
          <w:sz w:val="24"/>
          <w:szCs w:val="24"/>
        </w:rPr>
        <w:t>Многопоточность</w:t>
      </w:r>
      <w:proofErr w:type="spellEnd"/>
    </w:p>
    <w:p w:rsidR="00B038E2" w:rsidRPr="00A13D52" w:rsidRDefault="00B038E2" w:rsidP="00B038E2">
      <w:pPr>
        <w:pStyle w:val="a5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Где необходимо рефлексию</w:t>
      </w:r>
    </w:p>
    <w:p w:rsidR="00B038E2" w:rsidRPr="00A13D52" w:rsidRDefault="00B038E2" w:rsidP="00B038E2">
      <w:p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На форме должно быть динамическое изменение моделей – все должно двигаться. Иметь возможность добавлять несколько моделей на форму.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Остановка – необходимо смоделировать работу остановки транспорта. Реализовать классы – Остановка, Автобус, интерфейс – Пассажир (реализовать несколько классов). События – автобус остановился на остановке (происходит посадка интерфейса пассажир), автобус переполнен</w:t>
      </w:r>
      <w:r w:rsidR="0033002F" w:rsidRPr="00A13D52">
        <w:rPr>
          <w:rFonts w:ascii="Arial" w:hAnsi="Arial" w:cs="Arial"/>
          <w:sz w:val="24"/>
          <w:szCs w:val="24"/>
        </w:rPr>
        <w:t xml:space="preserve"> (</w:t>
      </w:r>
      <w:r w:rsidRPr="00A13D52">
        <w:rPr>
          <w:rFonts w:ascii="Arial" w:hAnsi="Arial" w:cs="Arial"/>
          <w:sz w:val="24"/>
          <w:szCs w:val="24"/>
        </w:rPr>
        <w:t>с некоторой долей вероятности</w:t>
      </w:r>
      <w:r w:rsidR="0033002F" w:rsidRPr="00A13D52">
        <w:rPr>
          <w:rFonts w:ascii="Arial" w:hAnsi="Arial" w:cs="Arial"/>
          <w:sz w:val="24"/>
          <w:szCs w:val="24"/>
        </w:rPr>
        <w:t>)</w:t>
      </w:r>
      <w:r w:rsidRPr="00A13D52">
        <w:rPr>
          <w:rFonts w:ascii="Arial" w:hAnsi="Arial" w:cs="Arial"/>
          <w:sz w:val="24"/>
          <w:szCs w:val="24"/>
        </w:rPr>
        <w:t>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Пешеходный переход </w:t>
      </w:r>
      <w:r w:rsidR="0033002F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33002F" w:rsidRPr="00A13D52">
        <w:rPr>
          <w:rFonts w:ascii="Arial" w:hAnsi="Arial" w:cs="Arial"/>
          <w:sz w:val="24"/>
          <w:szCs w:val="24"/>
        </w:rPr>
        <w:t>смоделировать работу пешеходного перехода. Реализовать классы – Авто, Пешеход, интерфейс – аварийная служба. События – зеленый свет для пешехода</w:t>
      </w:r>
      <w:r w:rsidRPr="00A13D52">
        <w:rPr>
          <w:rFonts w:ascii="Arial" w:hAnsi="Arial" w:cs="Arial"/>
          <w:sz w:val="24"/>
          <w:szCs w:val="24"/>
        </w:rPr>
        <w:t>, авари</w:t>
      </w:r>
      <w:r w:rsidR="0033002F" w:rsidRPr="00A13D52">
        <w:rPr>
          <w:rFonts w:ascii="Arial" w:hAnsi="Arial" w:cs="Arial"/>
          <w:sz w:val="24"/>
          <w:szCs w:val="24"/>
        </w:rPr>
        <w:t>йная ситуаци</w:t>
      </w:r>
      <w:proofErr w:type="gramStart"/>
      <w:r w:rsidR="0033002F" w:rsidRPr="00A13D52">
        <w:rPr>
          <w:rFonts w:ascii="Arial" w:hAnsi="Arial" w:cs="Arial"/>
          <w:sz w:val="24"/>
          <w:szCs w:val="24"/>
        </w:rPr>
        <w:t>я(</w:t>
      </w:r>
      <w:proofErr w:type="gramEnd"/>
      <w:r w:rsidR="0033002F" w:rsidRPr="00A13D52">
        <w:rPr>
          <w:rFonts w:ascii="Arial" w:hAnsi="Arial" w:cs="Arial"/>
          <w:sz w:val="24"/>
          <w:szCs w:val="24"/>
        </w:rPr>
        <w:t>с некоторой долей вероятности) – должна приезжать машина аварийной службы.</w:t>
      </w:r>
    </w:p>
    <w:p w:rsidR="00B038E2" w:rsidRPr="00A13D52" w:rsidRDefault="0033002F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К</w:t>
      </w:r>
      <w:r w:rsidR="00B038E2" w:rsidRPr="00A13D52">
        <w:rPr>
          <w:rFonts w:ascii="Arial" w:hAnsi="Arial" w:cs="Arial"/>
          <w:sz w:val="24"/>
          <w:szCs w:val="24"/>
        </w:rPr>
        <w:t>вадрокоптер</w:t>
      </w:r>
      <w:proofErr w:type="spellEnd"/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полет </w:t>
      </w:r>
      <w:proofErr w:type="spellStart"/>
      <w:r w:rsidRPr="00A13D52">
        <w:rPr>
          <w:rFonts w:ascii="Arial" w:hAnsi="Arial" w:cs="Arial"/>
          <w:sz w:val="24"/>
          <w:szCs w:val="24"/>
        </w:rPr>
        <w:t>квадрокоптера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. Реализовать классы – </w:t>
      </w:r>
      <w:proofErr w:type="spellStart"/>
      <w:r w:rsidRPr="00A13D52">
        <w:rPr>
          <w:rFonts w:ascii="Arial" w:hAnsi="Arial" w:cs="Arial"/>
          <w:sz w:val="24"/>
          <w:szCs w:val="24"/>
        </w:rPr>
        <w:t>Квадрокоптер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, Оператор, интерфейс – механик. События – оператор включает пульт управления, на </w:t>
      </w:r>
      <w:proofErr w:type="spellStart"/>
      <w:r w:rsidRPr="00A13D52">
        <w:rPr>
          <w:rFonts w:ascii="Arial" w:hAnsi="Arial" w:cs="Arial"/>
          <w:sz w:val="24"/>
          <w:szCs w:val="24"/>
        </w:rPr>
        <w:t>квадрокоптере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отключается </w:t>
      </w:r>
      <w:r w:rsidRPr="00A13D52">
        <w:rPr>
          <w:rFonts w:ascii="Arial" w:hAnsi="Arial" w:cs="Arial"/>
          <w:sz w:val="24"/>
          <w:szCs w:val="24"/>
          <w:lang w:val="en-US"/>
        </w:rPr>
        <w:t>GPS</w:t>
      </w:r>
      <w:r w:rsidRPr="00A13D52">
        <w:rPr>
          <w:rFonts w:ascii="Arial" w:hAnsi="Arial" w:cs="Arial"/>
          <w:sz w:val="24"/>
          <w:szCs w:val="24"/>
        </w:rPr>
        <w:t xml:space="preserve">(с некоторой долей вероятности). При аварийной ситуации </w:t>
      </w:r>
      <w:proofErr w:type="spellStart"/>
      <w:r w:rsidRPr="00A13D52">
        <w:rPr>
          <w:rFonts w:ascii="Arial" w:hAnsi="Arial" w:cs="Arial"/>
          <w:sz w:val="24"/>
          <w:szCs w:val="24"/>
        </w:rPr>
        <w:t>квадрокоптер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должен сесть, механик должен починить его.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="0033002F" w:rsidRPr="00A13D52">
        <w:rPr>
          <w:rFonts w:ascii="Arial" w:hAnsi="Arial" w:cs="Arial"/>
          <w:sz w:val="24"/>
          <w:szCs w:val="24"/>
        </w:rPr>
        <w:t>Конвейер</w:t>
      </w:r>
      <w:r w:rsidRPr="00A13D52">
        <w:rPr>
          <w:rFonts w:ascii="Arial" w:hAnsi="Arial" w:cs="Arial"/>
          <w:sz w:val="24"/>
          <w:szCs w:val="24"/>
        </w:rPr>
        <w:t xml:space="preserve"> с деталями </w:t>
      </w:r>
      <w:r w:rsidR="0033002F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33002F" w:rsidRPr="00A13D52">
        <w:rPr>
          <w:rFonts w:ascii="Arial" w:hAnsi="Arial" w:cs="Arial"/>
          <w:sz w:val="24"/>
          <w:szCs w:val="24"/>
        </w:rPr>
        <w:t>смоделировать работу конвейера производства деталей. Реализовать классы – Конвейер, Погрузчик, интерфейс – Механик. События – в конвейере закончились материалы</w:t>
      </w:r>
      <w:r w:rsidR="000D6BD3" w:rsidRPr="00A13D52">
        <w:rPr>
          <w:rFonts w:ascii="Arial" w:hAnsi="Arial" w:cs="Arial"/>
          <w:sz w:val="24"/>
          <w:szCs w:val="24"/>
        </w:rPr>
        <w:t xml:space="preserve"> – погрузчик загружает новую партию</w:t>
      </w:r>
      <w:r w:rsidR="0033002F" w:rsidRPr="00A13D52">
        <w:rPr>
          <w:rFonts w:ascii="Arial" w:hAnsi="Arial" w:cs="Arial"/>
          <w:sz w:val="24"/>
          <w:szCs w:val="24"/>
        </w:rPr>
        <w:t>, конвейер сломался (с некоторой долей вероятности)</w:t>
      </w:r>
      <w:r w:rsidR="000D6BD3" w:rsidRPr="00A13D52">
        <w:rPr>
          <w:rFonts w:ascii="Arial" w:hAnsi="Arial" w:cs="Arial"/>
          <w:sz w:val="24"/>
          <w:szCs w:val="24"/>
        </w:rPr>
        <w:t xml:space="preserve"> – механик чинит конвейер</w:t>
      </w:r>
      <w:r w:rsidR="0033002F" w:rsidRPr="00A13D52">
        <w:rPr>
          <w:rFonts w:ascii="Arial" w:hAnsi="Arial" w:cs="Arial"/>
          <w:sz w:val="24"/>
          <w:szCs w:val="24"/>
        </w:rPr>
        <w:t>.</w:t>
      </w:r>
    </w:p>
    <w:p w:rsidR="00B038E2" w:rsidRPr="00A13D52" w:rsidRDefault="000D6BD3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Г</w:t>
      </w:r>
      <w:r w:rsidR="00B038E2" w:rsidRPr="00A13D52">
        <w:rPr>
          <w:rFonts w:ascii="Arial" w:hAnsi="Arial" w:cs="Arial"/>
          <w:sz w:val="24"/>
          <w:szCs w:val="24"/>
        </w:rPr>
        <w:t xml:space="preserve">онки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смоделировать гонки. Реализовать классы – Болид, Механик, интерфейс – погрузчик. События – Стерлись покрышки – заезд в боксы смена колес, Столкновение (с некоторой долей вероятности) – приезжает погрузчик.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="000D6BD3" w:rsidRPr="00A13D52">
        <w:rPr>
          <w:rFonts w:ascii="Arial" w:hAnsi="Arial" w:cs="Arial"/>
          <w:sz w:val="24"/>
          <w:szCs w:val="24"/>
        </w:rPr>
        <w:t>Т</w:t>
      </w:r>
      <w:r w:rsidRPr="00A13D52">
        <w:rPr>
          <w:rFonts w:ascii="Arial" w:hAnsi="Arial" w:cs="Arial"/>
          <w:sz w:val="24"/>
          <w:szCs w:val="24"/>
        </w:rPr>
        <w:t xml:space="preserve">роллейбус </w:t>
      </w:r>
      <w:r w:rsidR="000D6BD3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0D6BD3" w:rsidRPr="00A13D52">
        <w:rPr>
          <w:rFonts w:ascii="Arial" w:hAnsi="Arial" w:cs="Arial"/>
          <w:sz w:val="24"/>
          <w:szCs w:val="24"/>
        </w:rPr>
        <w:t xml:space="preserve">смоделировать работу троллейбуса. Реализовать классы – Троллейбус, Водитель, интерфейс – Аварийная служба. События - </w:t>
      </w:r>
      <w:r w:rsidRPr="00A13D52">
        <w:rPr>
          <w:rFonts w:ascii="Arial" w:hAnsi="Arial" w:cs="Arial"/>
          <w:sz w:val="24"/>
          <w:szCs w:val="24"/>
        </w:rPr>
        <w:t>сломалс</w:t>
      </w:r>
      <w:proofErr w:type="gramStart"/>
      <w:r w:rsidRPr="00A13D52">
        <w:rPr>
          <w:rFonts w:ascii="Arial" w:hAnsi="Arial" w:cs="Arial"/>
          <w:sz w:val="24"/>
          <w:szCs w:val="24"/>
        </w:rPr>
        <w:t>я</w:t>
      </w:r>
      <w:r w:rsidR="000D6BD3" w:rsidRPr="00A13D52">
        <w:rPr>
          <w:rFonts w:ascii="Arial" w:hAnsi="Arial" w:cs="Arial"/>
          <w:sz w:val="24"/>
          <w:szCs w:val="24"/>
        </w:rPr>
        <w:t>(</w:t>
      </w:r>
      <w:proofErr w:type="gramEnd"/>
      <w:r w:rsidR="000D6BD3" w:rsidRPr="00A13D52">
        <w:rPr>
          <w:rFonts w:ascii="Arial" w:hAnsi="Arial" w:cs="Arial"/>
          <w:sz w:val="24"/>
          <w:szCs w:val="24"/>
        </w:rPr>
        <w:t>с некоторой долей вероятности) – приезжает аварийная служба</w:t>
      </w:r>
      <w:r w:rsidRPr="00A13D52">
        <w:rPr>
          <w:rFonts w:ascii="Arial" w:hAnsi="Arial" w:cs="Arial"/>
          <w:sz w:val="24"/>
          <w:szCs w:val="24"/>
        </w:rPr>
        <w:t>, соскочили штанги</w:t>
      </w:r>
      <w:r w:rsidR="000D6BD3" w:rsidRPr="00A13D52">
        <w:rPr>
          <w:rFonts w:ascii="Arial" w:hAnsi="Arial" w:cs="Arial"/>
          <w:sz w:val="24"/>
          <w:szCs w:val="24"/>
        </w:rPr>
        <w:t>(с некоторой долей вероятности) – Водитель сам ставит на место.</w:t>
      </w:r>
    </w:p>
    <w:p w:rsidR="00B038E2" w:rsidRPr="00A13D52" w:rsidRDefault="000D6BD3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</w:t>
      </w:r>
      <w:r w:rsidR="00B038E2" w:rsidRPr="00A13D52">
        <w:rPr>
          <w:rFonts w:ascii="Arial" w:hAnsi="Arial" w:cs="Arial"/>
          <w:sz w:val="24"/>
          <w:szCs w:val="24"/>
        </w:rPr>
        <w:t xml:space="preserve">танок по производству деталей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работу станка. Реализовать классы – Станок, </w:t>
      </w:r>
      <w:r w:rsidR="00DB5F0F" w:rsidRPr="00A13D52">
        <w:rPr>
          <w:rFonts w:ascii="Arial" w:hAnsi="Arial" w:cs="Arial"/>
          <w:sz w:val="24"/>
          <w:szCs w:val="24"/>
        </w:rPr>
        <w:t xml:space="preserve">Фрезеровщик, интерфейс – погрузчик. События – работать с новой деталью – Фрезеровщик берет новую деталь и работает с ней, Деталь готова – погрузчик забирает деталь. </w:t>
      </w:r>
    </w:p>
    <w:p w:rsidR="00B038E2" w:rsidRPr="00A13D52" w:rsidRDefault="00DB5F0F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lastRenderedPageBreak/>
        <w:t xml:space="preserve"> Т</w:t>
      </w:r>
      <w:r w:rsidR="00B038E2" w:rsidRPr="00A13D52">
        <w:rPr>
          <w:rFonts w:ascii="Arial" w:hAnsi="Arial" w:cs="Arial"/>
          <w:sz w:val="24"/>
          <w:szCs w:val="24"/>
        </w:rPr>
        <w:t xml:space="preserve">орговая точка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работу торговой точки. Реализовать классы – Торговая точка, Покупатель, интерфейс – служба доставки. События – </w:t>
      </w:r>
      <w:r w:rsidR="00B038E2" w:rsidRPr="00A13D52">
        <w:rPr>
          <w:rFonts w:ascii="Arial" w:hAnsi="Arial" w:cs="Arial"/>
          <w:sz w:val="24"/>
          <w:szCs w:val="24"/>
        </w:rPr>
        <w:t>покупатель</w:t>
      </w:r>
      <w:r w:rsidRPr="00A13D52">
        <w:rPr>
          <w:rFonts w:ascii="Arial" w:hAnsi="Arial" w:cs="Arial"/>
          <w:sz w:val="24"/>
          <w:szCs w:val="24"/>
        </w:rPr>
        <w:t xml:space="preserve"> покупает товар, Товар закончился.</w:t>
      </w:r>
    </w:p>
    <w:p w:rsidR="00B038E2" w:rsidRPr="00A13D52" w:rsidRDefault="00DB5F0F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</w:t>
      </w:r>
      <w:r w:rsidR="00B038E2" w:rsidRPr="00A13D52">
        <w:rPr>
          <w:rFonts w:ascii="Arial" w:hAnsi="Arial" w:cs="Arial"/>
          <w:sz w:val="24"/>
          <w:szCs w:val="24"/>
        </w:rPr>
        <w:t xml:space="preserve">портивные соревнования </w:t>
      </w:r>
      <w:r w:rsidR="001F325B"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="001F325B" w:rsidRPr="00A13D52">
        <w:rPr>
          <w:rFonts w:ascii="Arial" w:hAnsi="Arial" w:cs="Arial"/>
          <w:sz w:val="24"/>
          <w:szCs w:val="24"/>
        </w:rPr>
        <w:t>смоделировать спортивные соревнования. Реализовать классы – Соревнования, Спортсмен, интерфейс – врач. События – спортсмен получил травму (с некоторой долей вероятности) – приходит врач и лечит</w:t>
      </w:r>
      <w:r w:rsidR="00B038E2" w:rsidRPr="00A13D52">
        <w:rPr>
          <w:rFonts w:ascii="Arial" w:hAnsi="Arial" w:cs="Arial"/>
          <w:sz w:val="24"/>
          <w:szCs w:val="24"/>
        </w:rPr>
        <w:t>,</w:t>
      </w:r>
      <w:r w:rsidR="001F325B" w:rsidRPr="00A13D52">
        <w:rPr>
          <w:rFonts w:ascii="Arial" w:hAnsi="Arial" w:cs="Arial"/>
          <w:sz w:val="24"/>
          <w:szCs w:val="24"/>
        </w:rPr>
        <w:t xml:space="preserve"> Соревнования выиграл какой-то спортсмен – вручение награды.</w:t>
      </w:r>
    </w:p>
    <w:p w:rsidR="00B038E2" w:rsidRPr="00A13D52" w:rsidRDefault="001F325B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Д</w:t>
      </w:r>
      <w:r w:rsidR="00B038E2" w:rsidRPr="00A13D52">
        <w:rPr>
          <w:rFonts w:ascii="Arial" w:hAnsi="Arial" w:cs="Arial"/>
          <w:sz w:val="24"/>
          <w:szCs w:val="24"/>
        </w:rPr>
        <w:t xml:space="preserve">обыча нефти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добычу нефти. Реализовать классы – Нефтяная вышка, Механик, интерфейс – погрузчик. События - </w:t>
      </w:r>
      <w:r w:rsidR="00B038E2" w:rsidRPr="00A13D52">
        <w:rPr>
          <w:rFonts w:ascii="Arial" w:hAnsi="Arial" w:cs="Arial"/>
          <w:sz w:val="24"/>
          <w:szCs w:val="24"/>
        </w:rPr>
        <w:t>возгорание платформ</w:t>
      </w:r>
      <w:proofErr w:type="gramStart"/>
      <w:r w:rsidR="00B038E2" w:rsidRPr="00A13D52">
        <w:rPr>
          <w:rFonts w:ascii="Arial" w:hAnsi="Arial" w:cs="Arial"/>
          <w:sz w:val="24"/>
          <w:szCs w:val="24"/>
        </w:rPr>
        <w:t>ы</w:t>
      </w:r>
      <w:r w:rsidRPr="00A13D52">
        <w:rPr>
          <w:rFonts w:ascii="Arial" w:hAnsi="Arial" w:cs="Arial"/>
          <w:sz w:val="24"/>
          <w:szCs w:val="24"/>
        </w:rPr>
        <w:t>(</w:t>
      </w:r>
      <w:proofErr w:type="gramEnd"/>
      <w:r w:rsidRPr="00A13D52">
        <w:rPr>
          <w:rFonts w:ascii="Arial" w:hAnsi="Arial" w:cs="Arial"/>
          <w:sz w:val="24"/>
          <w:szCs w:val="24"/>
        </w:rPr>
        <w:t>с некоторой долей вероятности)</w:t>
      </w:r>
      <w:r w:rsidR="00B038E2" w:rsidRPr="00A13D52">
        <w:rPr>
          <w:rFonts w:ascii="Arial" w:hAnsi="Arial" w:cs="Arial"/>
          <w:sz w:val="24"/>
          <w:szCs w:val="24"/>
        </w:rPr>
        <w:t>, отправка нефти</w:t>
      </w:r>
      <w:r w:rsidRPr="00A13D52">
        <w:rPr>
          <w:rFonts w:ascii="Arial" w:hAnsi="Arial" w:cs="Arial"/>
          <w:sz w:val="24"/>
          <w:szCs w:val="24"/>
        </w:rPr>
        <w:t xml:space="preserve"> – приезжает погрузчик.</w:t>
      </w:r>
    </w:p>
    <w:p w:rsidR="00B038E2" w:rsidRPr="00A13D52" w:rsidRDefault="001F325B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</w:t>
      </w:r>
      <w:r w:rsidR="00B038E2" w:rsidRPr="00A13D52">
        <w:rPr>
          <w:rFonts w:ascii="Arial" w:hAnsi="Arial" w:cs="Arial"/>
          <w:sz w:val="24"/>
          <w:szCs w:val="24"/>
        </w:rPr>
        <w:t xml:space="preserve">троительство дома </w:t>
      </w:r>
      <w:r w:rsidRPr="00A13D52">
        <w:rPr>
          <w:rFonts w:ascii="Arial" w:hAnsi="Arial" w:cs="Arial"/>
          <w:sz w:val="24"/>
          <w:szCs w:val="24"/>
        </w:rPr>
        <w:t>–</w:t>
      </w:r>
      <w:r w:rsidR="00F90DF4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 xml:space="preserve">смоделировать строительство дома. Реализовать классы – Дом, Каменщик, интерфейс – строительная техника. События - 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Закончились стройматериалы, Необходимо крыть крышу.</w:t>
      </w:r>
    </w:p>
    <w:p w:rsidR="00B038E2" w:rsidRPr="00A13D52" w:rsidRDefault="001F325B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Молочная ф</w:t>
      </w:r>
      <w:r w:rsidR="00B038E2" w:rsidRPr="00A13D52">
        <w:rPr>
          <w:rFonts w:ascii="Arial" w:hAnsi="Arial" w:cs="Arial"/>
          <w:sz w:val="24"/>
          <w:szCs w:val="24"/>
        </w:rPr>
        <w:t xml:space="preserve">ерма </w:t>
      </w:r>
      <w:r w:rsidRPr="00A13D52">
        <w:rPr>
          <w:rFonts w:ascii="Arial" w:hAnsi="Arial" w:cs="Arial"/>
          <w:sz w:val="24"/>
          <w:szCs w:val="24"/>
        </w:rPr>
        <w:t>–</w:t>
      </w:r>
      <w:r w:rsidR="00B038E2" w:rsidRPr="00A13D52">
        <w:rPr>
          <w:rFonts w:ascii="Arial" w:hAnsi="Arial" w:cs="Arial"/>
          <w:sz w:val="24"/>
          <w:szCs w:val="24"/>
        </w:rPr>
        <w:t xml:space="preserve"> </w:t>
      </w:r>
      <w:r w:rsidRPr="00A13D52">
        <w:rPr>
          <w:rFonts w:ascii="Arial" w:hAnsi="Arial" w:cs="Arial"/>
          <w:sz w:val="24"/>
          <w:szCs w:val="24"/>
        </w:rPr>
        <w:t>смоделировать работу молочной фермы. Реализовать классы – Механик, Склад, интерфейс – погрузчик. События – Склад заполнен – приезжает погрузчик и увозит молоко</w:t>
      </w:r>
      <w:r w:rsidR="00B038E2" w:rsidRPr="00A13D52">
        <w:rPr>
          <w:rFonts w:ascii="Arial" w:hAnsi="Arial" w:cs="Arial"/>
          <w:sz w:val="24"/>
          <w:szCs w:val="24"/>
        </w:rPr>
        <w:t xml:space="preserve">, </w:t>
      </w:r>
      <w:r w:rsidRPr="00A13D52">
        <w:rPr>
          <w:rFonts w:ascii="Arial" w:hAnsi="Arial" w:cs="Arial"/>
          <w:sz w:val="24"/>
          <w:szCs w:val="24"/>
        </w:rPr>
        <w:t>сломалось оборудование (с некоторой долей вероятности) – механик чинит всё.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="001F325B" w:rsidRPr="00A13D52">
        <w:rPr>
          <w:rFonts w:ascii="Arial" w:hAnsi="Arial" w:cs="Arial"/>
          <w:sz w:val="24"/>
          <w:szCs w:val="24"/>
        </w:rPr>
        <w:t>Д</w:t>
      </w:r>
      <w:r w:rsidRPr="00A13D52">
        <w:rPr>
          <w:rFonts w:ascii="Arial" w:hAnsi="Arial" w:cs="Arial"/>
          <w:sz w:val="24"/>
          <w:szCs w:val="24"/>
        </w:rPr>
        <w:t xml:space="preserve">оменная печь </w:t>
      </w:r>
      <w:r w:rsidR="001F325B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1F325B" w:rsidRPr="00A13D52">
        <w:rPr>
          <w:rFonts w:ascii="Arial" w:hAnsi="Arial" w:cs="Arial"/>
          <w:sz w:val="24"/>
          <w:szCs w:val="24"/>
        </w:rPr>
        <w:t xml:space="preserve">смоделировать работу доменной печи. Реализовать классы – Доменная печь, </w:t>
      </w:r>
      <w:r w:rsidR="00F90DF4" w:rsidRPr="00A13D52">
        <w:rPr>
          <w:rFonts w:ascii="Arial" w:hAnsi="Arial" w:cs="Arial"/>
          <w:sz w:val="24"/>
          <w:szCs w:val="24"/>
        </w:rPr>
        <w:t xml:space="preserve">Рабочий, интерфейс – погрузчик. События – закончился материал, </w:t>
      </w:r>
      <w:r w:rsidRPr="00A13D52">
        <w:rPr>
          <w:rFonts w:ascii="Arial" w:hAnsi="Arial" w:cs="Arial"/>
          <w:sz w:val="24"/>
          <w:szCs w:val="24"/>
        </w:rPr>
        <w:t>перегре</w:t>
      </w:r>
      <w:proofErr w:type="gramStart"/>
      <w:r w:rsidRPr="00A13D52">
        <w:rPr>
          <w:rFonts w:ascii="Arial" w:hAnsi="Arial" w:cs="Arial"/>
          <w:sz w:val="24"/>
          <w:szCs w:val="24"/>
        </w:rPr>
        <w:t>в</w:t>
      </w:r>
      <w:r w:rsidR="00F90DF4" w:rsidRPr="00A13D52">
        <w:rPr>
          <w:rFonts w:ascii="Arial" w:hAnsi="Arial" w:cs="Arial"/>
          <w:sz w:val="24"/>
          <w:szCs w:val="24"/>
        </w:rPr>
        <w:t>(</w:t>
      </w:r>
      <w:proofErr w:type="gramEnd"/>
      <w:r w:rsidR="00F90DF4" w:rsidRPr="00A13D52">
        <w:rPr>
          <w:rFonts w:ascii="Arial" w:hAnsi="Arial" w:cs="Arial"/>
          <w:sz w:val="24"/>
          <w:szCs w:val="24"/>
        </w:rPr>
        <w:t>с некоторой долей вероятности).</w:t>
      </w:r>
    </w:p>
    <w:p w:rsidR="00B038E2" w:rsidRPr="00A13D52" w:rsidRDefault="00B038E2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r w:rsidR="00F90DF4" w:rsidRPr="00A13D52">
        <w:rPr>
          <w:rFonts w:ascii="Arial" w:hAnsi="Arial" w:cs="Arial"/>
          <w:sz w:val="24"/>
          <w:szCs w:val="24"/>
        </w:rPr>
        <w:t>П</w:t>
      </w:r>
      <w:r w:rsidRPr="00A13D52">
        <w:rPr>
          <w:rFonts w:ascii="Arial" w:hAnsi="Arial" w:cs="Arial"/>
          <w:sz w:val="24"/>
          <w:szCs w:val="24"/>
        </w:rPr>
        <w:t xml:space="preserve">роизводство конфет </w:t>
      </w:r>
      <w:r w:rsidR="00F90DF4" w:rsidRPr="00A13D52">
        <w:rPr>
          <w:rFonts w:ascii="Arial" w:hAnsi="Arial" w:cs="Arial"/>
          <w:sz w:val="24"/>
          <w:szCs w:val="24"/>
        </w:rPr>
        <w:t>–</w:t>
      </w:r>
      <w:r w:rsidRPr="00A13D52">
        <w:rPr>
          <w:rFonts w:ascii="Arial" w:hAnsi="Arial" w:cs="Arial"/>
          <w:sz w:val="24"/>
          <w:szCs w:val="24"/>
        </w:rPr>
        <w:t xml:space="preserve"> </w:t>
      </w:r>
      <w:r w:rsidR="00F90DF4" w:rsidRPr="00A13D52">
        <w:rPr>
          <w:rFonts w:ascii="Arial" w:hAnsi="Arial" w:cs="Arial"/>
          <w:sz w:val="24"/>
          <w:szCs w:val="24"/>
        </w:rPr>
        <w:t xml:space="preserve">смоделировать производство конфет. Реализовать классы – Фабрика, погрузчик, интерфейс – Техника. События - </w:t>
      </w:r>
      <w:r w:rsidRPr="00A13D52">
        <w:rPr>
          <w:rFonts w:ascii="Arial" w:hAnsi="Arial" w:cs="Arial"/>
          <w:sz w:val="24"/>
          <w:szCs w:val="24"/>
        </w:rPr>
        <w:t xml:space="preserve">закончился сахар, </w:t>
      </w:r>
      <w:r w:rsidR="00F90DF4" w:rsidRPr="00A13D52">
        <w:rPr>
          <w:rFonts w:ascii="Arial" w:hAnsi="Arial" w:cs="Arial"/>
          <w:sz w:val="24"/>
          <w:szCs w:val="24"/>
        </w:rPr>
        <w:t>случилась авари</w:t>
      </w:r>
      <w:proofErr w:type="gramStart"/>
      <w:r w:rsidR="00F90DF4" w:rsidRPr="00A13D52">
        <w:rPr>
          <w:rFonts w:ascii="Arial" w:hAnsi="Arial" w:cs="Arial"/>
          <w:sz w:val="24"/>
          <w:szCs w:val="24"/>
        </w:rPr>
        <w:t>я(</w:t>
      </w:r>
      <w:proofErr w:type="gramEnd"/>
      <w:r w:rsidR="00F90DF4" w:rsidRPr="00A13D52">
        <w:rPr>
          <w:rFonts w:ascii="Arial" w:hAnsi="Arial" w:cs="Arial"/>
          <w:sz w:val="24"/>
          <w:szCs w:val="24"/>
        </w:rPr>
        <w:t>с некоторой долей вероятности).</w:t>
      </w:r>
    </w:p>
    <w:p w:rsidR="007F7098" w:rsidRPr="00A13D52" w:rsidRDefault="007F7098" w:rsidP="00B038E2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Ракета – смоделировать запуск ракеты. Реализовать классы – Ракета, Космонавт, интерфейс – страховая компания. События – успешный запуск – космонавты выходят в открытый космос, Авари</w:t>
      </w:r>
      <w:proofErr w:type="gramStart"/>
      <w:r w:rsidRPr="00A13D52">
        <w:rPr>
          <w:rFonts w:ascii="Arial" w:hAnsi="Arial" w:cs="Arial"/>
          <w:sz w:val="24"/>
          <w:szCs w:val="24"/>
        </w:rPr>
        <w:t>я(</w:t>
      </w:r>
      <w:proofErr w:type="gramEnd"/>
      <w:r w:rsidRPr="00A13D52">
        <w:rPr>
          <w:rFonts w:ascii="Arial" w:hAnsi="Arial" w:cs="Arial"/>
          <w:sz w:val="24"/>
          <w:szCs w:val="24"/>
        </w:rPr>
        <w:t>с некоторой долей вероятности) – страховая выплачивает много денег.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Остановка – необходимо смоделировать работу остановки транспорта. Реализовать классы – Остановка, Автобус, интерфейс – Пассажир (реализовать несколько классов). События – автобус остановился на остановке (происходит посадка интерфейса пассажир), автобус переполнен (с некоторой долей вероятности).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Пешеходный переход – смоделировать работу пешеходного перехода. Реализовать классы – Авто, Пешеход, интерфейс – аварийная служба. События – зеленый свет для пешехода, аварийная ситуаци</w:t>
      </w:r>
      <w:proofErr w:type="gramStart"/>
      <w:r w:rsidRPr="00A13D52">
        <w:rPr>
          <w:rFonts w:ascii="Arial" w:hAnsi="Arial" w:cs="Arial"/>
          <w:sz w:val="24"/>
          <w:szCs w:val="24"/>
        </w:rPr>
        <w:t>я(</w:t>
      </w:r>
      <w:proofErr w:type="gramEnd"/>
      <w:r w:rsidRPr="00A13D52">
        <w:rPr>
          <w:rFonts w:ascii="Arial" w:hAnsi="Arial" w:cs="Arial"/>
          <w:sz w:val="24"/>
          <w:szCs w:val="24"/>
        </w:rPr>
        <w:t>с некоторой долей вероятности) – должна приезжать машина аварийной службы.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3D52">
        <w:rPr>
          <w:rFonts w:ascii="Arial" w:hAnsi="Arial" w:cs="Arial"/>
          <w:sz w:val="24"/>
          <w:szCs w:val="24"/>
        </w:rPr>
        <w:t>Квадрокоптер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– смоделировать полет </w:t>
      </w:r>
      <w:proofErr w:type="spellStart"/>
      <w:r w:rsidRPr="00A13D52">
        <w:rPr>
          <w:rFonts w:ascii="Arial" w:hAnsi="Arial" w:cs="Arial"/>
          <w:sz w:val="24"/>
          <w:szCs w:val="24"/>
        </w:rPr>
        <w:t>квадрокоптера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. Реализовать классы – </w:t>
      </w:r>
      <w:proofErr w:type="spellStart"/>
      <w:r w:rsidRPr="00A13D52">
        <w:rPr>
          <w:rFonts w:ascii="Arial" w:hAnsi="Arial" w:cs="Arial"/>
          <w:sz w:val="24"/>
          <w:szCs w:val="24"/>
        </w:rPr>
        <w:t>Квадрокоптер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, Оператор, интерфейс – механик. События – оператор включает пульт управления, на </w:t>
      </w:r>
      <w:proofErr w:type="spellStart"/>
      <w:r w:rsidRPr="00A13D52">
        <w:rPr>
          <w:rFonts w:ascii="Arial" w:hAnsi="Arial" w:cs="Arial"/>
          <w:sz w:val="24"/>
          <w:szCs w:val="24"/>
        </w:rPr>
        <w:t>квадрокоптере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отключается </w:t>
      </w:r>
      <w:r w:rsidRPr="00A13D52">
        <w:rPr>
          <w:rFonts w:ascii="Arial" w:hAnsi="Arial" w:cs="Arial"/>
          <w:sz w:val="24"/>
          <w:szCs w:val="24"/>
          <w:lang w:val="en-US"/>
        </w:rPr>
        <w:t>GPS</w:t>
      </w:r>
      <w:r w:rsidRPr="00A13D52">
        <w:rPr>
          <w:rFonts w:ascii="Arial" w:hAnsi="Arial" w:cs="Arial"/>
          <w:sz w:val="24"/>
          <w:szCs w:val="24"/>
        </w:rPr>
        <w:t xml:space="preserve">(с некоторой долей вероятности). При аварийной ситуации </w:t>
      </w:r>
      <w:proofErr w:type="spellStart"/>
      <w:r w:rsidRPr="00A13D52">
        <w:rPr>
          <w:rFonts w:ascii="Arial" w:hAnsi="Arial" w:cs="Arial"/>
          <w:sz w:val="24"/>
          <w:szCs w:val="24"/>
        </w:rPr>
        <w:t>квадрокоптер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 должен сесть, механик должен починить его.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Конвейер с деталями – смоделировать работу конвейера производства деталей. Реализовать классы – Конвейер, Погрузчик, интерфейс – Механик. События – в конвейере закончились материалы – погрузчик загружает новую партию, конвейер сломался (с некоторой долей вероятности) – механик чинит конвейер.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lastRenderedPageBreak/>
        <w:t xml:space="preserve"> Гонки – смоделировать гонки. Реализовать классы – Болид, Механик, интерфейс – погрузчик. События – Стерлись покрышки – заезд в боксы смена колес, Столкновение (с некоторой долей вероятности) – приезжает погрузчик.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Троллейбус – смоделировать работу троллейбуса. Реализовать классы – Троллейбус, Водитель, интерфейс – Аварийная служба. События - сломалс</w:t>
      </w:r>
      <w:proofErr w:type="gramStart"/>
      <w:r w:rsidRPr="00A13D52">
        <w:rPr>
          <w:rFonts w:ascii="Arial" w:hAnsi="Arial" w:cs="Arial"/>
          <w:sz w:val="24"/>
          <w:szCs w:val="24"/>
        </w:rPr>
        <w:t>я(</w:t>
      </w:r>
      <w:proofErr w:type="gramEnd"/>
      <w:r w:rsidRPr="00A13D52">
        <w:rPr>
          <w:rFonts w:ascii="Arial" w:hAnsi="Arial" w:cs="Arial"/>
          <w:sz w:val="24"/>
          <w:szCs w:val="24"/>
        </w:rPr>
        <w:t>с некоторой долей вероятности) – приезжает аварийная служба, соскочили штанги(с некоторой долей вероятности) – Водитель сам ставит на место.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Станок по производству деталей – смоделировать работу станка. Реализовать классы – Станок, Фрезеровщик, интерфейс – погрузчик. События – работать с новой деталью – Фрезеровщик берет новую деталь и работает с ней, Деталь готова – погрузчик забирает деталь. 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Торговая точка – смоделировать работу торговой точки. Реализовать классы – Торговая точка, Покупатель, интерфейс – служба доставки. События – покупатель покупает товар, Товар закончился.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Спортивные соревнования – смоделировать спортивные соревнования. Реализовать классы – Соревнования, Спортсмен, интерфейс – врач. События – спортсмен получил травму (с некоторой долей вероятности) – приходит врач и лечит, Соревнования выиграл какой-то спортсмен – вручение награды.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Добыча нефти – смоделировать добычу нефти. Реализовать классы – Нефтяная вышка, Механик, интерфейс – погрузчик. События - возгорание платформ</w:t>
      </w:r>
      <w:proofErr w:type="gramStart"/>
      <w:r w:rsidRPr="00A13D52">
        <w:rPr>
          <w:rFonts w:ascii="Arial" w:hAnsi="Arial" w:cs="Arial"/>
          <w:sz w:val="24"/>
          <w:szCs w:val="24"/>
        </w:rPr>
        <w:t>ы(</w:t>
      </w:r>
      <w:proofErr w:type="gramEnd"/>
      <w:r w:rsidRPr="00A13D52">
        <w:rPr>
          <w:rFonts w:ascii="Arial" w:hAnsi="Arial" w:cs="Arial"/>
          <w:sz w:val="24"/>
          <w:szCs w:val="24"/>
        </w:rPr>
        <w:t>с некоторой долей вероятности), отправка нефти – приезжает погрузчик.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Строительство дома – смоделировать строительство дома. Реализовать классы – Дом, Каменщик, интерфейс – строительная техника. События -  Закончились стройматериалы, Необходимо крыть крышу.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Молочная ферма – смоделировать работу молочной фермы. Реализовать классы – Механик, Склад, интерфейс – погрузчик. События – Склад заполнен – приезжает погрузчик и увозит молоко, сломалось оборудование (с некоторой долей вероятности) – механик чинит всё.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Доменная печь – смоделировать работу доменной печи. Реализовать классы – Доменная печь, Рабочий, интерфейс – погрузчик. События – закончился материал, перегре</w:t>
      </w:r>
      <w:proofErr w:type="gramStart"/>
      <w:r w:rsidRPr="00A13D52">
        <w:rPr>
          <w:rFonts w:ascii="Arial" w:hAnsi="Arial" w:cs="Arial"/>
          <w:sz w:val="24"/>
          <w:szCs w:val="24"/>
        </w:rPr>
        <w:t>в(</w:t>
      </w:r>
      <w:proofErr w:type="gramEnd"/>
      <w:r w:rsidRPr="00A13D52">
        <w:rPr>
          <w:rFonts w:ascii="Arial" w:hAnsi="Arial" w:cs="Arial"/>
          <w:sz w:val="24"/>
          <w:szCs w:val="24"/>
        </w:rPr>
        <w:t>с некоторой долей вероятности).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 xml:space="preserve"> Производство конфет – смоделировать производство конфет. Реализовать классы – Фабрика, погрузчик, интерфейс – Техника. События - закончился сахар, случилась авари</w:t>
      </w:r>
      <w:proofErr w:type="gramStart"/>
      <w:r w:rsidRPr="00A13D52">
        <w:rPr>
          <w:rFonts w:ascii="Arial" w:hAnsi="Arial" w:cs="Arial"/>
          <w:sz w:val="24"/>
          <w:szCs w:val="24"/>
        </w:rPr>
        <w:t>я(</w:t>
      </w:r>
      <w:proofErr w:type="gramEnd"/>
      <w:r w:rsidRPr="00A13D52">
        <w:rPr>
          <w:rFonts w:ascii="Arial" w:hAnsi="Arial" w:cs="Arial"/>
          <w:sz w:val="24"/>
          <w:szCs w:val="24"/>
        </w:rPr>
        <w:t>с некоторой долей вероятности).</w:t>
      </w:r>
    </w:p>
    <w:p w:rsidR="00710877" w:rsidRPr="00A13D52" w:rsidRDefault="00710877" w:rsidP="00710877">
      <w:pPr>
        <w:pStyle w:val="a5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Ракета – смоделировать запуск ракеты. Реализовать классы – Ракета, Космонавт, интерфейс – страховая компания. События – успешный запуск – космонавты выходят в открытый космос, Авари</w:t>
      </w:r>
      <w:proofErr w:type="gramStart"/>
      <w:r w:rsidRPr="00A13D52">
        <w:rPr>
          <w:rFonts w:ascii="Arial" w:hAnsi="Arial" w:cs="Arial"/>
          <w:sz w:val="24"/>
          <w:szCs w:val="24"/>
        </w:rPr>
        <w:t>я(</w:t>
      </w:r>
      <w:proofErr w:type="gramEnd"/>
      <w:r w:rsidRPr="00A13D52">
        <w:rPr>
          <w:rFonts w:ascii="Arial" w:hAnsi="Arial" w:cs="Arial"/>
          <w:sz w:val="24"/>
          <w:szCs w:val="24"/>
        </w:rPr>
        <w:t>с некоторой долей вероятности) – страховая выплачивает много денег.</w:t>
      </w:r>
    </w:p>
    <w:p w:rsidR="00393B8B" w:rsidRPr="00A13D52" w:rsidRDefault="00393B8B" w:rsidP="00393B8B">
      <w:pPr>
        <w:rPr>
          <w:rFonts w:ascii="Arial" w:hAnsi="Arial" w:cs="Arial"/>
          <w:sz w:val="24"/>
          <w:szCs w:val="24"/>
        </w:rPr>
      </w:pPr>
    </w:p>
    <w:p w:rsidR="00393B8B" w:rsidRPr="00A13D52" w:rsidRDefault="00393B8B" w:rsidP="00393B8B">
      <w:pPr>
        <w:rPr>
          <w:rFonts w:ascii="Arial" w:hAnsi="Arial" w:cs="Arial"/>
          <w:sz w:val="24"/>
          <w:szCs w:val="24"/>
        </w:rPr>
      </w:pPr>
    </w:p>
    <w:p w:rsidR="00393B8B" w:rsidRPr="00A13D52" w:rsidRDefault="00393B8B" w:rsidP="00393B8B">
      <w:pPr>
        <w:rPr>
          <w:rFonts w:ascii="Arial" w:hAnsi="Arial" w:cs="Arial"/>
          <w:sz w:val="24"/>
          <w:szCs w:val="24"/>
        </w:rPr>
      </w:pPr>
    </w:p>
    <w:p w:rsidR="00EC25D6" w:rsidRDefault="00EC25D6" w:rsidP="00393B8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</w:p>
    <w:p w:rsidR="00393B8B" w:rsidRPr="00EC25D6" w:rsidRDefault="00EC25D6" w:rsidP="00393B8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Задача </w:t>
      </w:r>
      <w:r>
        <w:rPr>
          <w:rFonts w:ascii="Arial" w:eastAsia="Times New Roman" w:hAnsi="Arial" w:cs="Arial"/>
          <w:b/>
          <w:sz w:val="24"/>
          <w:szCs w:val="24"/>
          <w:lang w:val="en-US" w:eastAsia="ru-RU"/>
        </w:rPr>
        <w:t>9</w:t>
      </w:r>
    </w:p>
    <w:p w:rsidR="00EC25D6" w:rsidRPr="00EC25D6" w:rsidRDefault="00EC25D6" w:rsidP="00393B8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</w:p>
    <w:p w:rsidR="00393B8B" w:rsidRPr="00A13D52" w:rsidRDefault="00393B8B" w:rsidP="00393B8B">
      <w:pPr>
        <w:pStyle w:val="a5"/>
        <w:jc w:val="both"/>
        <w:rPr>
          <w:rFonts w:ascii="Arial" w:hAnsi="Arial" w:cs="Arial"/>
          <w:sz w:val="24"/>
          <w:szCs w:val="24"/>
        </w:rPr>
      </w:pPr>
      <w:r w:rsidRPr="00A13D52">
        <w:rPr>
          <w:rFonts w:ascii="Arial" w:hAnsi="Arial" w:cs="Arial"/>
          <w:sz w:val="24"/>
          <w:szCs w:val="24"/>
        </w:rPr>
        <w:t>Доработать предыдущую задачу с использованием синхронизации потоков. На форме должно быть не менее 4 моделей. Ограничения накладываются на классы, которые реализуют интерфейсы. Для 4 моделей должно быть 2 объекта данных  классов в сумме. При возникновении какого-то события 1 из объектов «</w:t>
      </w:r>
      <w:proofErr w:type="spellStart"/>
      <w:r w:rsidRPr="00A13D52">
        <w:rPr>
          <w:rFonts w:ascii="Arial" w:hAnsi="Arial" w:cs="Arial"/>
          <w:sz w:val="24"/>
          <w:szCs w:val="24"/>
        </w:rPr>
        <w:t>лочится</w:t>
      </w:r>
      <w:proofErr w:type="spellEnd"/>
      <w:r w:rsidRPr="00A13D52">
        <w:rPr>
          <w:rFonts w:ascii="Arial" w:hAnsi="Arial" w:cs="Arial"/>
          <w:sz w:val="24"/>
          <w:szCs w:val="24"/>
        </w:rPr>
        <w:t xml:space="preserve">» и не </w:t>
      </w:r>
      <w:proofErr w:type="gramStart"/>
      <w:r w:rsidRPr="00A13D52">
        <w:rPr>
          <w:rFonts w:ascii="Arial" w:hAnsi="Arial" w:cs="Arial"/>
          <w:sz w:val="24"/>
          <w:szCs w:val="24"/>
        </w:rPr>
        <w:t>доступен</w:t>
      </w:r>
      <w:proofErr w:type="gramEnd"/>
      <w:r w:rsidRPr="00A13D52">
        <w:rPr>
          <w:rFonts w:ascii="Arial" w:hAnsi="Arial" w:cs="Arial"/>
          <w:sz w:val="24"/>
          <w:szCs w:val="24"/>
        </w:rPr>
        <w:t xml:space="preserve"> для использования  в других моделях.</w:t>
      </w:r>
    </w:p>
    <w:p w:rsidR="00393B8B" w:rsidRPr="00A13D52" w:rsidRDefault="00393B8B" w:rsidP="00393B8B">
      <w:pPr>
        <w:pStyle w:val="a5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93B8B" w:rsidRPr="00A13D52" w:rsidSect="00257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53D" w:rsidRDefault="006B753D" w:rsidP="006B753D">
      <w:pPr>
        <w:spacing w:after="0" w:line="240" w:lineRule="auto"/>
      </w:pPr>
      <w:r>
        <w:separator/>
      </w:r>
    </w:p>
  </w:endnote>
  <w:endnote w:type="continuationSeparator" w:id="0">
    <w:p w:rsidR="006B753D" w:rsidRDefault="006B753D" w:rsidP="006B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53D" w:rsidRDefault="006B753D" w:rsidP="006B753D">
      <w:pPr>
        <w:spacing w:after="0" w:line="240" w:lineRule="auto"/>
      </w:pPr>
      <w:r>
        <w:separator/>
      </w:r>
    </w:p>
  </w:footnote>
  <w:footnote w:type="continuationSeparator" w:id="0">
    <w:p w:rsidR="006B753D" w:rsidRDefault="006B753D" w:rsidP="006B7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313"/>
    <w:multiLevelType w:val="hybridMultilevel"/>
    <w:tmpl w:val="5EFEC104"/>
    <w:lvl w:ilvl="0" w:tplc="4498DAAA">
      <w:start w:val="1"/>
      <w:numFmt w:val="bullet"/>
      <w:lvlText w:val="-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161BFE">
      <w:start w:val="1"/>
      <w:numFmt w:val="bullet"/>
      <w:lvlText w:val="o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9E59FA">
      <w:start w:val="1"/>
      <w:numFmt w:val="bullet"/>
      <w:lvlText w:val="▪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94473C">
      <w:start w:val="1"/>
      <w:numFmt w:val="bullet"/>
      <w:lvlText w:val="•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4687AE">
      <w:start w:val="1"/>
      <w:numFmt w:val="bullet"/>
      <w:lvlText w:val="o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769C40">
      <w:start w:val="1"/>
      <w:numFmt w:val="bullet"/>
      <w:lvlText w:val="▪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9E3E3E">
      <w:start w:val="1"/>
      <w:numFmt w:val="bullet"/>
      <w:lvlText w:val="•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CB8DC">
      <w:start w:val="1"/>
      <w:numFmt w:val="bullet"/>
      <w:lvlText w:val="o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68472A">
      <w:start w:val="1"/>
      <w:numFmt w:val="bullet"/>
      <w:lvlText w:val="▪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FC2533"/>
    <w:multiLevelType w:val="hybridMultilevel"/>
    <w:tmpl w:val="A3348C10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B6F442E"/>
    <w:multiLevelType w:val="hybridMultilevel"/>
    <w:tmpl w:val="B0182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21F25"/>
    <w:multiLevelType w:val="hybridMultilevel"/>
    <w:tmpl w:val="0D724D4C"/>
    <w:lvl w:ilvl="0" w:tplc="DDB4DC7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E8FB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288C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ACDCB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384C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2E1EB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A47D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3296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62A6B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01B0106"/>
    <w:multiLevelType w:val="hybridMultilevel"/>
    <w:tmpl w:val="018CB5C4"/>
    <w:lvl w:ilvl="0" w:tplc="98B87188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3AAE7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187F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EA6A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D2B6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5446A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60DA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EC88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5C46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CC03BA2"/>
    <w:multiLevelType w:val="hybridMultilevel"/>
    <w:tmpl w:val="0F64E3EE"/>
    <w:lvl w:ilvl="0" w:tplc="C4884440">
      <w:start w:val="1"/>
      <w:numFmt w:val="bullet"/>
      <w:lvlText w:val="-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806B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0BBB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B0ED1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3EC51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B8F8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CA92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646B9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5615B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3EB1BD1"/>
    <w:multiLevelType w:val="hybridMultilevel"/>
    <w:tmpl w:val="8F6ED4D4"/>
    <w:lvl w:ilvl="0" w:tplc="8900369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BE6A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DEA00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801F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F82BB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DEAB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AED6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A8F83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EC65A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DD19CC"/>
    <w:multiLevelType w:val="hybridMultilevel"/>
    <w:tmpl w:val="9CB08F94"/>
    <w:lvl w:ilvl="0" w:tplc="AC56DD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A8ACB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30404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02DF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C80B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285C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70513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286A7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54E6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81A1DC7"/>
    <w:multiLevelType w:val="hybridMultilevel"/>
    <w:tmpl w:val="FDB49EF4"/>
    <w:lvl w:ilvl="0" w:tplc="1B4E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736F2E"/>
    <w:multiLevelType w:val="hybridMultilevel"/>
    <w:tmpl w:val="EDAED354"/>
    <w:lvl w:ilvl="0" w:tplc="B8EA5CF0">
      <w:start w:val="1"/>
      <w:numFmt w:val="bullet"/>
      <w:lvlText w:val="-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026EC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47A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94E1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4E83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0E36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E8344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B8769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C6A44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C876A41"/>
    <w:multiLevelType w:val="hybridMultilevel"/>
    <w:tmpl w:val="18A4ACD6"/>
    <w:lvl w:ilvl="0" w:tplc="0A001C1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2A146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DEE1F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84F5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DCB26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DE001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B2A3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A2B73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FED3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EE01092"/>
    <w:multiLevelType w:val="hybridMultilevel"/>
    <w:tmpl w:val="B84CF4B4"/>
    <w:lvl w:ilvl="0" w:tplc="57C6ACDE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22C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90495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60157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30E0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F0B6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DCF1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C2FB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40C28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A3421D8"/>
    <w:multiLevelType w:val="hybridMultilevel"/>
    <w:tmpl w:val="09205850"/>
    <w:lvl w:ilvl="0" w:tplc="6F5ECE4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42B9F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BE7B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5CE7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2C69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1C9D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8ECCD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C293B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928C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A9B00E2"/>
    <w:multiLevelType w:val="hybridMultilevel"/>
    <w:tmpl w:val="7B4EF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0C0DFD"/>
    <w:multiLevelType w:val="hybridMultilevel"/>
    <w:tmpl w:val="8A1AAD5A"/>
    <w:lvl w:ilvl="0" w:tplc="E542AB74">
      <w:start w:val="1"/>
      <w:numFmt w:val="bullet"/>
      <w:lvlText w:val="-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DEE5B6">
      <w:start w:val="1"/>
      <w:numFmt w:val="bullet"/>
      <w:lvlText w:val="o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60B46C">
      <w:start w:val="1"/>
      <w:numFmt w:val="bullet"/>
      <w:lvlText w:val="▪"/>
      <w:lvlJc w:val="left"/>
      <w:pPr>
        <w:ind w:left="2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DC6D7E">
      <w:start w:val="1"/>
      <w:numFmt w:val="bullet"/>
      <w:lvlText w:val="•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D42E30">
      <w:start w:val="1"/>
      <w:numFmt w:val="bullet"/>
      <w:lvlText w:val="o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FAD112">
      <w:start w:val="1"/>
      <w:numFmt w:val="bullet"/>
      <w:lvlText w:val="▪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303164">
      <w:start w:val="1"/>
      <w:numFmt w:val="bullet"/>
      <w:lvlText w:val="•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045DD4">
      <w:start w:val="1"/>
      <w:numFmt w:val="bullet"/>
      <w:lvlText w:val="o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66A0E0">
      <w:start w:val="1"/>
      <w:numFmt w:val="bullet"/>
      <w:lvlText w:val="▪"/>
      <w:lvlJc w:val="left"/>
      <w:pPr>
        <w:ind w:left="6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6A61546"/>
    <w:multiLevelType w:val="hybridMultilevel"/>
    <w:tmpl w:val="AC663ADC"/>
    <w:lvl w:ilvl="0" w:tplc="72D27E5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E8743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4AEF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2BB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8209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9885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048F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16249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EA2A5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6E051A4"/>
    <w:multiLevelType w:val="hybridMultilevel"/>
    <w:tmpl w:val="87A4204E"/>
    <w:lvl w:ilvl="0" w:tplc="A4CCB5FA">
      <w:start w:val="1"/>
      <w:numFmt w:val="bullet"/>
      <w:lvlText w:val="-"/>
      <w:lvlJc w:val="left"/>
      <w:pPr>
        <w:ind w:left="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740D96">
      <w:start w:val="1"/>
      <w:numFmt w:val="bullet"/>
      <w:lvlText w:val="o"/>
      <w:lvlJc w:val="left"/>
      <w:pPr>
        <w:ind w:left="1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864102">
      <w:start w:val="1"/>
      <w:numFmt w:val="bullet"/>
      <w:lvlText w:val="▪"/>
      <w:lvlJc w:val="left"/>
      <w:pPr>
        <w:ind w:left="2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962108">
      <w:start w:val="1"/>
      <w:numFmt w:val="bullet"/>
      <w:lvlText w:val="•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0ED268">
      <w:start w:val="1"/>
      <w:numFmt w:val="bullet"/>
      <w:lvlText w:val="o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D0CD82">
      <w:start w:val="1"/>
      <w:numFmt w:val="bullet"/>
      <w:lvlText w:val="▪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5A8860">
      <w:start w:val="1"/>
      <w:numFmt w:val="bullet"/>
      <w:lvlText w:val="•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87AA4">
      <w:start w:val="1"/>
      <w:numFmt w:val="bullet"/>
      <w:lvlText w:val="o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340586">
      <w:start w:val="1"/>
      <w:numFmt w:val="bullet"/>
      <w:lvlText w:val="▪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AB128B8"/>
    <w:multiLevelType w:val="hybridMultilevel"/>
    <w:tmpl w:val="974CC268"/>
    <w:lvl w:ilvl="0" w:tplc="C62658A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E6A4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B408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9A83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BED8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463B2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A666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63B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C22A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FAB1420"/>
    <w:multiLevelType w:val="hybridMultilevel"/>
    <w:tmpl w:val="A370AF6E"/>
    <w:lvl w:ilvl="0" w:tplc="C5CE038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8BED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AEB37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5CB9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B6ABD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A807E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C2F6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167F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ACEC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6D97B33"/>
    <w:multiLevelType w:val="hybridMultilevel"/>
    <w:tmpl w:val="6C5C78A0"/>
    <w:lvl w:ilvl="0" w:tplc="314EEC2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0E76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40BC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417A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C6B1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628E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BC30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AE91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64E0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D8574D8"/>
    <w:multiLevelType w:val="hybridMultilevel"/>
    <w:tmpl w:val="BFC69ABC"/>
    <w:lvl w:ilvl="0" w:tplc="B630D1D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36C1F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305E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E4852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84FB7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B233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F4E2E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4C92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94EE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0CA7147"/>
    <w:multiLevelType w:val="hybridMultilevel"/>
    <w:tmpl w:val="EB8E29D8"/>
    <w:lvl w:ilvl="0" w:tplc="A51E158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1ED6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725F8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CCA0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30A9E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9EAE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1E2EE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2A3C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B85C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3DD6F65"/>
    <w:multiLevelType w:val="hybridMultilevel"/>
    <w:tmpl w:val="B0182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2436E"/>
    <w:multiLevelType w:val="hybridMultilevel"/>
    <w:tmpl w:val="4B682EC4"/>
    <w:lvl w:ilvl="0" w:tplc="FFFFFFFF">
      <w:start w:val="1"/>
      <w:numFmt w:val="bullet"/>
      <w:pStyle w:val="2"/>
      <w:lvlText w:val=""/>
      <w:lvlJc w:val="left"/>
      <w:pPr>
        <w:tabs>
          <w:tab w:val="num" w:pos="834"/>
        </w:tabs>
        <w:ind w:left="834" w:hanging="55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1C0A2C"/>
    <w:multiLevelType w:val="hybridMultilevel"/>
    <w:tmpl w:val="CE146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D0BD3"/>
    <w:multiLevelType w:val="hybridMultilevel"/>
    <w:tmpl w:val="BBB0E676"/>
    <w:lvl w:ilvl="0" w:tplc="CBC866D6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7235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B09BC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C25A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A849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7AF1B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C0189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9CE62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6097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369411A"/>
    <w:multiLevelType w:val="singleLevel"/>
    <w:tmpl w:val="F4CE2B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</w:abstractNum>
  <w:abstractNum w:abstractNumId="27">
    <w:nsid w:val="75B50144"/>
    <w:multiLevelType w:val="hybridMultilevel"/>
    <w:tmpl w:val="13529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0C7AD1"/>
    <w:multiLevelType w:val="hybridMultilevel"/>
    <w:tmpl w:val="DAB2878E"/>
    <w:lvl w:ilvl="0" w:tplc="E7D8ECC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E010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864F2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FC2D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7650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7EB9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8AE00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E268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6CA37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E253712"/>
    <w:multiLevelType w:val="hybridMultilevel"/>
    <w:tmpl w:val="D3922AD8"/>
    <w:lvl w:ilvl="0" w:tplc="2F82D69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12312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0C88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8E89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320AA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0A75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F0584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F6C07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52DE4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E3A4215"/>
    <w:multiLevelType w:val="hybridMultilevel"/>
    <w:tmpl w:val="DFE03972"/>
    <w:lvl w:ilvl="0" w:tplc="1EECC7D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16C59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26CCB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EE8F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7A7C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7680C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56F22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AC25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2A56E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F24687F"/>
    <w:multiLevelType w:val="hybridMultilevel"/>
    <w:tmpl w:val="2386470A"/>
    <w:lvl w:ilvl="0" w:tplc="AED8177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6803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942E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1486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920A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C67F2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74CB6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147E8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2AF5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28"/>
  </w:num>
  <w:num w:numId="3">
    <w:abstractNumId w:val="4"/>
  </w:num>
  <w:num w:numId="4">
    <w:abstractNumId w:val="17"/>
  </w:num>
  <w:num w:numId="5">
    <w:abstractNumId w:val="0"/>
  </w:num>
  <w:num w:numId="6">
    <w:abstractNumId w:val="16"/>
  </w:num>
  <w:num w:numId="7">
    <w:abstractNumId w:val="10"/>
  </w:num>
  <w:num w:numId="8">
    <w:abstractNumId w:val="29"/>
  </w:num>
  <w:num w:numId="9">
    <w:abstractNumId w:val="18"/>
  </w:num>
  <w:num w:numId="10">
    <w:abstractNumId w:val="3"/>
  </w:num>
  <w:num w:numId="11">
    <w:abstractNumId w:val="5"/>
  </w:num>
  <w:num w:numId="12">
    <w:abstractNumId w:val="20"/>
  </w:num>
  <w:num w:numId="13">
    <w:abstractNumId w:val="7"/>
  </w:num>
  <w:num w:numId="14">
    <w:abstractNumId w:val="11"/>
  </w:num>
  <w:num w:numId="15">
    <w:abstractNumId w:val="9"/>
  </w:num>
  <w:num w:numId="16">
    <w:abstractNumId w:val="15"/>
  </w:num>
  <w:num w:numId="17">
    <w:abstractNumId w:val="19"/>
  </w:num>
  <w:num w:numId="18">
    <w:abstractNumId w:val="12"/>
  </w:num>
  <w:num w:numId="19">
    <w:abstractNumId w:val="31"/>
  </w:num>
  <w:num w:numId="20">
    <w:abstractNumId w:val="30"/>
  </w:num>
  <w:num w:numId="21">
    <w:abstractNumId w:val="6"/>
  </w:num>
  <w:num w:numId="22">
    <w:abstractNumId w:val="21"/>
  </w:num>
  <w:num w:numId="23">
    <w:abstractNumId w:val="25"/>
  </w:num>
  <w:num w:numId="24">
    <w:abstractNumId w:val="27"/>
  </w:num>
  <w:num w:numId="25">
    <w:abstractNumId w:val="2"/>
  </w:num>
  <w:num w:numId="26">
    <w:abstractNumId w:val="22"/>
  </w:num>
  <w:num w:numId="27">
    <w:abstractNumId w:val="13"/>
  </w:num>
  <w:num w:numId="28">
    <w:abstractNumId w:val="24"/>
  </w:num>
  <w:num w:numId="29">
    <w:abstractNumId w:val="8"/>
  </w:num>
  <w:num w:numId="30">
    <w:abstractNumId w:val="23"/>
  </w:num>
  <w:num w:numId="31">
    <w:abstractNumId w:val="26"/>
  </w:num>
  <w:num w:numId="32">
    <w:abstractNumId w:val="26"/>
    <w:lvlOverride w:ilvl="0">
      <w:startOverride w:val="1"/>
    </w:lvlOverride>
  </w:num>
  <w:num w:numId="33">
    <w:abstractNumId w:val="1"/>
  </w:num>
  <w:num w:numId="34">
    <w:abstractNumId w:val="26"/>
    <w:lvlOverride w:ilvl="0">
      <w:startOverride w:val="1"/>
    </w:lvlOverride>
  </w:num>
  <w:num w:numId="35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3C8"/>
    <w:rsid w:val="00087B26"/>
    <w:rsid w:val="000D6BD3"/>
    <w:rsid w:val="001F325B"/>
    <w:rsid w:val="00257EAB"/>
    <w:rsid w:val="0033002F"/>
    <w:rsid w:val="00362278"/>
    <w:rsid w:val="00393B8B"/>
    <w:rsid w:val="004C393A"/>
    <w:rsid w:val="004D662F"/>
    <w:rsid w:val="0052768B"/>
    <w:rsid w:val="00545E10"/>
    <w:rsid w:val="005A3E9B"/>
    <w:rsid w:val="006B753D"/>
    <w:rsid w:val="00710877"/>
    <w:rsid w:val="007C6A09"/>
    <w:rsid w:val="007F7098"/>
    <w:rsid w:val="008B25D1"/>
    <w:rsid w:val="008D0295"/>
    <w:rsid w:val="00923149"/>
    <w:rsid w:val="00995807"/>
    <w:rsid w:val="009F7F17"/>
    <w:rsid w:val="00A13D52"/>
    <w:rsid w:val="00AF1302"/>
    <w:rsid w:val="00B038E2"/>
    <w:rsid w:val="00B442F4"/>
    <w:rsid w:val="00BA6981"/>
    <w:rsid w:val="00BE7E41"/>
    <w:rsid w:val="00C9694D"/>
    <w:rsid w:val="00CE23C8"/>
    <w:rsid w:val="00CE3990"/>
    <w:rsid w:val="00D341C4"/>
    <w:rsid w:val="00DB5F0F"/>
    <w:rsid w:val="00E34CB4"/>
    <w:rsid w:val="00EC25D6"/>
    <w:rsid w:val="00F513C8"/>
    <w:rsid w:val="00F90DF4"/>
    <w:rsid w:val="00FA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7EAB"/>
  </w:style>
  <w:style w:type="paragraph" w:styleId="1">
    <w:name w:val="heading 1"/>
    <w:aliases w:val="Char"/>
    <w:basedOn w:val="a0"/>
    <w:next w:val="a1"/>
    <w:link w:val="10"/>
    <w:qFormat/>
    <w:rsid w:val="00087B26"/>
    <w:pPr>
      <w:keepNext/>
      <w:overflowPunct w:val="0"/>
      <w:autoSpaceDE w:val="0"/>
      <w:autoSpaceDN w:val="0"/>
      <w:adjustRightInd w:val="0"/>
      <w:spacing w:before="280" w:after="200" w:line="240" w:lineRule="auto"/>
      <w:textAlignment w:val="baseline"/>
      <w:outlineLvl w:val="0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Grid">
    <w:name w:val="TableGrid"/>
    <w:rsid w:val="004C393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0"/>
    <w:uiPriority w:val="34"/>
    <w:qFormat/>
    <w:rsid w:val="00B038E2"/>
    <w:pPr>
      <w:ind w:left="720"/>
      <w:contextualSpacing/>
    </w:pPr>
  </w:style>
  <w:style w:type="paragraph" w:styleId="a6">
    <w:name w:val="endnote text"/>
    <w:basedOn w:val="a0"/>
    <w:link w:val="a7"/>
    <w:uiPriority w:val="99"/>
    <w:semiHidden/>
    <w:unhideWhenUsed/>
    <w:rsid w:val="006B753D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2"/>
    <w:link w:val="a6"/>
    <w:uiPriority w:val="99"/>
    <w:semiHidden/>
    <w:rsid w:val="006B753D"/>
    <w:rPr>
      <w:sz w:val="20"/>
      <w:szCs w:val="20"/>
    </w:rPr>
  </w:style>
  <w:style w:type="character" w:styleId="a8">
    <w:name w:val="endnote reference"/>
    <w:basedOn w:val="a2"/>
    <w:uiPriority w:val="99"/>
    <w:semiHidden/>
    <w:unhideWhenUsed/>
    <w:rsid w:val="006B753D"/>
    <w:rPr>
      <w:vertAlign w:val="superscript"/>
    </w:rPr>
  </w:style>
  <w:style w:type="character" w:customStyle="1" w:styleId="10">
    <w:name w:val="Заголовок 1 Знак"/>
    <w:aliases w:val="Char Знак"/>
    <w:basedOn w:val="a2"/>
    <w:link w:val="1"/>
    <w:rsid w:val="00087B26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1">
    <w:name w:val="Body Text"/>
    <w:basedOn w:val="a0"/>
    <w:link w:val="11"/>
    <w:rsid w:val="00087B26"/>
    <w:p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2"/>
    <w:uiPriority w:val="99"/>
    <w:semiHidden/>
    <w:rsid w:val="00087B26"/>
  </w:style>
  <w:style w:type="paragraph" w:customStyle="1" w:styleId="a">
    <w:name w:val="список"/>
    <w:basedOn w:val="a0"/>
    <w:link w:val="Char"/>
    <w:rsid w:val="00087B26"/>
    <w:pPr>
      <w:numPr>
        <w:numId w:val="31"/>
      </w:num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СписокБ2"/>
    <w:basedOn w:val="a0"/>
    <w:rsid w:val="00087B26"/>
    <w:pPr>
      <w:numPr>
        <w:numId w:val="30"/>
      </w:num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СписокБ3"/>
    <w:basedOn w:val="2"/>
    <w:rsid w:val="00087B26"/>
    <w:pPr>
      <w:tabs>
        <w:tab w:val="clear" w:pos="834"/>
        <w:tab w:val="num" w:pos="1278"/>
      </w:tabs>
      <w:ind w:left="1302" w:hanging="462"/>
    </w:pPr>
  </w:style>
  <w:style w:type="character" w:customStyle="1" w:styleId="11">
    <w:name w:val="Основной текст Знак1"/>
    <w:basedOn w:val="a2"/>
    <w:link w:val="a1"/>
    <w:autoRedefine/>
    <w:rsid w:val="00087B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List Number 2"/>
    <w:basedOn w:val="a0"/>
    <w:rsid w:val="00087B26"/>
    <w:pPr>
      <w:tabs>
        <w:tab w:val="left" w:pos="680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Char">
    <w:name w:val="список Char"/>
    <w:basedOn w:val="a2"/>
    <w:link w:val="a"/>
    <w:rsid w:val="00087B2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Grid">
    <w:name w:val="TableGrid"/>
    <w:rsid w:val="004C393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0"/>
    <w:uiPriority w:val="34"/>
    <w:qFormat/>
    <w:rsid w:val="00B0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B1159-60CB-4746-B216-2E8D8ABE6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9A1F57B5</Template>
  <TotalTime>184</TotalTime>
  <Pages>23</Pages>
  <Words>6289</Words>
  <Characters>35852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</dc:creator>
  <cp:keywords/>
  <dc:description/>
  <cp:lastModifiedBy>chermenev</cp:lastModifiedBy>
  <cp:revision>28</cp:revision>
  <dcterms:created xsi:type="dcterms:W3CDTF">2018-09-01T09:32:00Z</dcterms:created>
  <dcterms:modified xsi:type="dcterms:W3CDTF">2020-09-17T07:08:00Z</dcterms:modified>
</cp:coreProperties>
</file>